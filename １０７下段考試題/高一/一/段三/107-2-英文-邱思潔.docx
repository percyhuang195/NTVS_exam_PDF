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78C591" w14:textId="77777777" w:rsidR="00D01091" w:rsidRPr="00863525" w:rsidRDefault="00D01091" w:rsidP="00332DA0">
      <w:pPr>
        <w:spacing w:line="240" w:lineRule="exact"/>
        <w:rPr>
          <w:b/>
          <w:sz w:val="22"/>
          <w:szCs w:val="22"/>
        </w:rPr>
        <w:sectPr w:rsidR="00D01091" w:rsidRPr="00863525" w:rsidSect="00D01091">
          <w:headerReference w:type="default" r:id="rId8"/>
          <w:footerReference w:type="even" r:id="rId9"/>
          <w:footerReference w:type="default" r:id="rId10"/>
          <w:pgSz w:w="20636" w:h="14570" w:orient="landscape" w:code="9"/>
          <w:pgMar w:top="567" w:right="567" w:bottom="567" w:left="567" w:header="0" w:footer="510" w:gutter="0"/>
          <w:cols w:space="425"/>
          <w:docGrid w:type="linesAndChars" w:linePitch="413" w:charSpace="-1194"/>
        </w:sectPr>
      </w:pPr>
      <w:bookmarkStart w:id="1" w:name="_GoBack"/>
      <w:bookmarkEnd w:id="1"/>
    </w:p>
    <w:p w14:paraId="0B40267E" w14:textId="02A399B6" w:rsidR="00310FBB" w:rsidRDefault="00310FBB" w:rsidP="00045A96">
      <w:pPr>
        <w:numPr>
          <w:ilvl w:val="0"/>
          <w:numId w:val="37"/>
        </w:numPr>
        <w:spacing w:line="220" w:lineRule="exact"/>
        <w:rPr>
          <w:color w:val="000000"/>
          <w:sz w:val="22"/>
          <w:szCs w:val="22"/>
        </w:rPr>
      </w:pPr>
      <w:bookmarkStart w:id="2" w:name="Paper2"/>
      <w:bookmarkEnd w:id="2"/>
      <w:r w:rsidRPr="00863525">
        <w:rPr>
          <w:rFonts w:hint="eastAsia"/>
          <w:color w:val="000000"/>
          <w:sz w:val="22"/>
          <w:szCs w:val="22"/>
        </w:rPr>
        <w:t>聽力測驗</w:t>
      </w:r>
      <w:r w:rsidRPr="00863525">
        <w:rPr>
          <w:rFonts w:hint="eastAsia"/>
          <w:color w:val="000000"/>
          <w:sz w:val="22"/>
          <w:szCs w:val="22"/>
        </w:rPr>
        <w:t xml:space="preserve"> (10%)</w:t>
      </w:r>
    </w:p>
    <w:p w14:paraId="539FAD1B" w14:textId="1B0F29A4" w:rsidR="00045A96" w:rsidRPr="00045A96" w:rsidRDefault="00045A96" w:rsidP="00045A96">
      <w:pPr>
        <w:pStyle w:val="ae"/>
        <w:spacing w:beforeLines="50" w:before="206" w:afterLines="50" w:after="206" w:line="300" w:lineRule="exact"/>
        <w:ind w:leftChars="0" w:left="0"/>
        <w:rPr>
          <w:rFonts w:asciiTheme="minorEastAsia" w:eastAsiaTheme="minorEastAsia" w:hAnsiTheme="minorEastAsia"/>
          <w:kern w:val="0"/>
          <w:sz w:val="22"/>
          <w:szCs w:val="22"/>
        </w:rPr>
      </w:pP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第一部分：看圖辨義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 xml:space="preserve">  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試卷上該題有一張圖片，請聽一個和該題相關的問題，與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(A)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(B)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(C)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三個英語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 xml:space="preserve">    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敘述後，選一個與所看到圖片最相符的答案。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34"/>
        <w:gridCol w:w="4276"/>
      </w:tblGrid>
      <w:tr w:rsidR="00045A96" w14:paraId="64F6762D" w14:textId="77777777" w:rsidTr="00045A96">
        <w:trPr>
          <w:trHeight w:val="2466"/>
          <w:jc w:val="center"/>
        </w:trPr>
        <w:tc>
          <w:tcPr>
            <w:tcW w:w="4334" w:type="dxa"/>
            <w:tcBorders>
              <w:bottom w:val="nil"/>
            </w:tcBorders>
            <w:shd w:val="clear" w:color="auto" w:fill="auto"/>
            <w:vAlign w:val="center"/>
          </w:tcPr>
          <w:p w14:paraId="2FC0D966" w14:textId="424F003C" w:rsidR="00045A96" w:rsidRPr="005409A9" w:rsidRDefault="000B3128" w:rsidP="00045A96">
            <w:pPr>
              <w:pStyle w:val="10"/>
              <w:spacing w:after="123"/>
              <w:ind w:left="480" w:firstLineChars="0" w:firstLine="0"/>
              <w:jc w:val="both"/>
              <w:rPr>
                <w:rFonts w:eastAsia="華康正顏楷體W5"/>
                <w:kern w:val="0"/>
              </w:rPr>
            </w:pPr>
            <w:r>
              <w:rPr>
                <w:rFonts w:eastAsia="華康正顏楷體W5"/>
                <w:noProof/>
                <w:kern w:val="0"/>
              </w:rPr>
              <w:drawing>
                <wp:anchor distT="0" distB="0" distL="114300" distR="114300" simplePos="0" relativeHeight="251659264" behindDoc="1" locked="0" layoutInCell="1" allowOverlap="0" wp14:anchorId="5940AA49" wp14:editId="1A0B65D9">
                  <wp:simplePos x="0" y="0"/>
                  <wp:positionH relativeFrom="column">
                    <wp:align>left</wp:align>
                  </wp:positionH>
                  <wp:positionV relativeFrom="paragraph">
                    <wp:posOffset>210820</wp:posOffset>
                  </wp:positionV>
                  <wp:extent cx="1877695" cy="1506220"/>
                  <wp:effectExtent l="0" t="0" r="0" b="0"/>
                  <wp:wrapSquare wrapText="bothSides"/>
                  <wp:docPr id="13" name="圖片 13" descr="7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-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7695" cy="15062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45A96" w:rsidRPr="005409A9">
              <w:rPr>
                <w:rFonts w:eastAsia="華康正顏楷體W5"/>
                <w:kern w:val="0"/>
              </w:rPr>
              <w:t xml:space="preserve"> </w:t>
            </w:r>
          </w:p>
        </w:tc>
        <w:tc>
          <w:tcPr>
            <w:tcW w:w="4276" w:type="dxa"/>
            <w:tcBorders>
              <w:bottom w:val="nil"/>
            </w:tcBorders>
            <w:shd w:val="clear" w:color="auto" w:fill="auto"/>
            <w:vAlign w:val="center"/>
          </w:tcPr>
          <w:p w14:paraId="1460E9CF" w14:textId="3F45D171" w:rsidR="00045A96" w:rsidRPr="005409A9" w:rsidRDefault="000B3128" w:rsidP="00045A96">
            <w:pPr>
              <w:pStyle w:val="10"/>
              <w:spacing w:after="123"/>
              <w:ind w:left="480" w:firstLineChars="0" w:firstLine="0"/>
              <w:rPr>
                <w:rFonts w:eastAsia="華康正顏楷體W5"/>
                <w:kern w:val="0"/>
              </w:rPr>
            </w:pPr>
            <w:r>
              <w:rPr>
                <w:rFonts w:eastAsia="華康正顏楷體W5"/>
                <w:noProof/>
                <w:kern w:val="0"/>
              </w:rPr>
              <w:drawing>
                <wp:anchor distT="0" distB="0" distL="114300" distR="114300" simplePos="0" relativeHeight="251660288" behindDoc="1" locked="0" layoutInCell="1" allowOverlap="0" wp14:anchorId="20D18C5C" wp14:editId="5EBE22B1">
                  <wp:simplePos x="0" y="0"/>
                  <wp:positionH relativeFrom="column">
                    <wp:posOffset>708025</wp:posOffset>
                  </wp:positionH>
                  <wp:positionV relativeFrom="paragraph">
                    <wp:posOffset>184785</wp:posOffset>
                  </wp:positionV>
                  <wp:extent cx="1061085" cy="1617345"/>
                  <wp:effectExtent l="0" t="0" r="0" b="0"/>
                  <wp:wrapSquare wrapText="bothSides"/>
                  <wp:docPr id="14" name="圖片 14" descr="8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8-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1085" cy="1617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45A96" w:rsidRPr="005409A9">
              <w:rPr>
                <w:rFonts w:eastAsia="華康正顏楷體W5" w:hint="eastAsia"/>
                <w:kern w:val="0"/>
              </w:rPr>
              <w:t xml:space="preserve"> </w:t>
            </w:r>
          </w:p>
        </w:tc>
      </w:tr>
      <w:tr w:rsidR="00045A96" w14:paraId="503DAA48" w14:textId="77777777" w:rsidTr="00045A96">
        <w:trPr>
          <w:trHeight w:val="71"/>
          <w:jc w:val="center"/>
        </w:trPr>
        <w:tc>
          <w:tcPr>
            <w:tcW w:w="4334" w:type="dxa"/>
            <w:tcBorders>
              <w:top w:val="nil"/>
            </w:tcBorders>
            <w:shd w:val="clear" w:color="auto" w:fill="auto"/>
            <w:vAlign w:val="center"/>
          </w:tcPr>
          <w:p w14:paraId="5E207D3A" w14:textId="77777777" w:rsidR="00045A96" w:rsidRDefault="00045A96" w:rsidP="00045A96">
            <w:pPr>
              <w:pStyle w:val="10"/>
              <w:spacing w:after="123"/>
              <w:ind w:left="480" w:firstLineChars="0" w:firstLine="0"/>
              <w:rPr>
                <w:noProof/>
              </w:rPr>
            </w:pPr>
            <w:r w:rsidRPr="005409A9">
              <w:rPr>
                <w:rFonts w:eastAsia="華康正顏楷體W5" w:hint="eastAsia"/>
                <w:kern w:val="0"/>
              </w:rPr>
              <w:t xml:space="preserve">        1. ______</w:t>
            </w:r>
          </w:p>
        </w:tc>
        <w:tc>
          <w:tcPr>
            <w:tcW w:w="4276" w:type="dxa"/>
            <w:tcBorders>
              <w:top w:val="nil"/>
            </w:tcBorders>
            <w:shd w:val="clear" w:color="auto" w:fill="auto"/>
            <w:vAlign w:val="center"/>
          </w:tcPr>
          <w:p w14:paraId="1F7114F4" w14:textId="77777777" w:rsidR="00045A96" w:rsidRDefault="00045A96" w:rsidP="00045A96">
            <w:pPr>
              <w:pStyle w:val="10"/>
              <w:spacing w:after="123"/>
              <w:ind w:left="480" w:firstLineChars="0" w:firstLine="0"/>
              <w:rPr>
                <w:noProof/>
              </w:rPr>
            </w:pPr>
            <w:r w:rsidRPr="005409A9">
              <w:rPr>
                <w:rFonts w:eastAsia="華康正顏楷體W5" w:hint="eastAsia"/>
                <w:kern w:val="0"/>
              </w:rPr>
              <w:t xml:space="preserve">         2. ______</w:t>
            </w:r>
          </w:p>
        </w:tc>
      </w:tr>
    </w:tbl>
    <w:p w14:paraId="55713092" w14:textId="75E49CFF" w:rsidR="00045A96" w:rsidRPr="00045A96" w:rsidRDefault="00045A96" w:rsidP="00045A96">
      <w:pPr>
        <w:pStyle w:val="ae"/>
        <w:spacing w:beforeLines="120" w:before="495" w:afterLines="50" w:after="206" w:line="300" w:lineRule="exact"/>
        <w:ind w:leftChars="0" w:left="0"/>
        <w:rPr>
          <w:rFonts w:asciiTheme="minorEastAsia" w:eastAsiaTheme="minorEastAsia" w:hAnsiTheme="minorEastAsia"/>
          <w:kern w:val="0"/>
          <w:sz w:val="22"/>
          <w:szCs w:val="22"/>
        </w:rPr>
      </w:pP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第二部分：問答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 xml:space="preserve">  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每題會播出一個問句或直述句，聽後請由試卷上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(A)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(B)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(C)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三個選項中，選出一個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 xml:space="preserve">      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最適合的回答或回應。</w:t>
      </w:r>
    </w:p>
    <w:p w14:paraId="726130A5" w14:textId="77777777" w:rsidR="00045A96" w:rsidRDefault="00045A96" w:rsidP="00045A96">
      <w:pPr>
        <w:pStyle w:val="11"/>
        <w:spacing w:after="123"/>
        <w:ind w:left="1171" w:hanging="1171"/>
        <w:rPr>
          <w:color w:val="auto"/>
        </w:rPr>
      </w:pPr>
      <w:r w:rsidRPr="005C2073">
        <w:rPr>
          <w:rFonts w:hint="eastAsia"/>
        </w:rPr>
        <w:t>_______</w:t>
      </w:r>
      <w:r>
        <w:rPr>
          <w:rFonts w:hint="eastAsia"/>
        </w:rPr>
        <w:tab/>
        <w:t xml:space="preserve">3. </w:t>
      </w:r>
      <w:r w:rsidRPr="007715D4">
        <w:rPr>
          <w:rFonts w:hint="eastAsia"/>
        </w:rPr>
        <w:t xml:space="preserve">(A) </w:t>
      </w:r>
      <w:r>
        <w:rPr>
          <w:rFonts w:hint="eastAsia"/>
        </w:rPr>
        <w:t>I always have a dictionary with me.</w:t>
      </w:r>
      <w:r w:rsidRPr="007715D4">
        <w:t xml:space="preserve"> </w:t>
      </w:r>
      <w:r>
        <w:br/>
        <w:t>(B)</w:t>
      </w:r>
      <w:r>
        <w:rPr>
          <w:rFonts w:hint="eastAsia"/>
        </w:rPr>
        <w:t xml:space="preserve"> </w:t>
      </w:r>
      <w:r w:rsidRPr="007715D4">
        <w:t xml:space="preserve">I don’t really like that proverb. </w:t>
      </w:r>
      <w:r>
        <w:br/>
        <w:t>(C)</w:t>
      </w:r>
      <w:r>
        <w:rPr>
          <w:rFonts w:hint="eastAsia"/>
        </w:rPr>
        <w:t xml:space="preserve"> </w:t>
      </w:r>
      <w:r w:rsidRPr="007715D4">
        <w:t xml:space="preserve">I like the tale of </w:t>
      </w:r>
      <w:r w:rsidRPr="007715D4">
        <w:rPr>
          <w:i/>
        </w:rPr>
        <w:t>Romeo and Juliet</w:t>
      </w:r>
      <w:r w:rsidRPr="007715D4">
        <w:t>.</w:t>
      </w:r>
    </w:p>
    <w:p w14:paraId="15942174" w14:textId="77777777" w:rsidR="00045A96" w:rsidRDefault="00045A96" w:rsidP="00045A96">
      <w:pPr>
        <w:pStyle w:val="11"/>
        <w:spacing w:after="123"/>
        <w:ind w:left="1171" w:hanging="1171"/>
      </w:pPr>
      <w:r w:rsidRPr="005C2073">
        <w:rPr>
          <w:rFonts w:hint="eastAsia"/>
        </w:rPr>
        <w:t>_______</w:t>
      </w:r>
      <w:r w:rsidRPr="005C2073">
        <w:rPr>
          <w:rFonts w:hint="eastAsia"/>
        </w:rPr>
        <w:tab/>
      </w:r>
      <w:r>
        <w:rPr>
          <w:rFonts w:hint="eastAsia"/>
        </w:rPr>
        <w:t>4</w:t>
      </w:r>
      <w:r w:rsidRPr="005C2073">
        <w:rPr>
          <w:rFonts w:hint="eastAsia"/>
        </w:rPr>
        <w:t>.</w:t>
      </w:r>
      <w:r w:rsidRPr="005C2073">
        <w:rPr>
          <w:rFonts w:hint="eastAsia"/>
        </w:rPr>
        <w:tab/>
      </w:r>
      <w:r w:rsidRPr="007715D4">
        <w:rPr>
          <w:rFonts w:hint="eastAsia"/>
        </w:rPr>
        <w:t xml:space="preserve">(A) </w:t>
      </w:r>
      <w:r>
        <w:rPr>
          <w:rFonts w:hint="eastAsia"/>
        </w:rPr>
        <w:t>Yes, i</w:t>
      </w:r>
      <w:r w:rsidRPr="007715D4">
        <w:t xml:space="preserve">t happened in 1982.  </w:t>
      </w:r>
      <w:r>
        <w:rPr>
          <w:rFonts w:hint="eastAsia"/>
        </w:rPr>
        <w:br/>
        <w:t>(</w:t>
      </w:r>
      <w:r w:rsidRPr="007715D4">
        <w:rPr>
          <w:rFonts w:hint="eastAsia"/>
        </w:rPr>
        <w:t xml:space="preserve">B) </w:t>
      </w:r>
      <w:r>
        <w:rPr>
          <w:rFonts w:hint="eastAsia"/>
        </w:rPr>
        <w:t>Yes, i</w:t>
      </w:r>
      <w:r w:rsidRPr="007715D4">
        <w:t>t was</w:t>
      </w:r>
      <w:r>
        <w:rPr>
          <w:rFonts w:hint="eastAsia"/>
        </w:rPr>
        <w:t xml:space="preserve"> a</w:t>
      </w:r>
      <w:r w:rsidRPr="007715D4">
        <w:t xml:space="preserve"> story about a ruler who built a cave.</w:t>
      </w:r>
      <w:r>
        <w:rPr>
          <w:rFonts w:hint="eastAsia"/>
        </w:rPr>
        <w:br/>
        <w:t>(</w:t>
      </w:r>
      <w:r w:rsidRPr="007715D4">
        <w:rPr>
          <w:rFonts w:hint="eastAsia"/>
        </w:rPr>
        <w:t xml:space="preserve">C) </w:t>
      </w:r>
      <w:r>
        <w:rPr>
          <w:rFonts w:hint="eastAsia"/>
        </w:rPr>
        <w:t>Yes, it</w:t>
      </w:r>
      <w:r w:rsidRPr="007715D4">
        <w:t xml:space="preserve"> means you should be careful of what you say.</w:t>
      </w:r>
    </w:p>
    <w:p w14:paraId="6ED42E30" w14:textId="77777777" w:rsidR="00045A96" w:rsidRDefault="00045A96" w:rsidP="00045A96">
      <w:pPr>
        <w:pStyle w:val="10"/>
        <w:spacing w:after="123"/>
        <w:ind w:left="1171" w:hanging="1171"/>
      </w:pPr>
      <w:r w:rsidRPr="005C2073">
        <w:rPr>
          <w:rFonts w:hint="eastAsia"/>
        </w:rPr>
        <w:t>_______</w:t>
      </w:r>
      <w:r w:rsidRPr="005C2073">
        <w:rPr>
          <w:rFonts w:hint="eastAsia"/>
        </w:rPr>
        <w:tab/>
      </w:r>
      <w:r>
        <w:rPr>
          <w:rFonts w:hint="eastAsia"/>
        </w:rPr>
        <w:t>5</w:t>
      </w:r>
      <w:r w:rsidRPr="005C2073">
        <w:rPr>
          <w:rFonts w:hint="eastAsia"/>
        </w:rPr>
        <w:t>.</w:t>
      </w:r>
      <w:r w:rsidRPr="005C2073">
        <w:rPr>
          <w:rFonts w:hint="eastAsia"/>
        </w:rPr>
        <w:tab/>
      </w:r>
      <w:r w:rsidRPr="00AF7882">
        <w:t>(A) I can pick the lock with this wire.</w:t>
      </w:r>
      <w:r>
        <w:br/>
      </w:r>
      <w:r w:rsidRPr="00AF7882">
        <w:t>(B) Just use your keys to open it.</w:t>
      </w:r>
      <w:r>
        <w:br/>
      </w:r>
      <w:r w:rsidRPr="00AF7882">
        <w:t>(C) Thanks for letting me inside.</w:t>
      </w:r>
    </w:p>
    <w:p w14:paraId="763240D0" w14:textId="63993F99" w:rsidR="00045A96" w:rsidRPr="00045A96" w:rsidRDefault="00045A96" w:rsidP="00045A96">
      <w:pPr>
        <w:pStyle w:val="ae"/>
        <w:spacing w:afterLines="50" w:after="206" w:line="300" w:lineRule="exact"/>
        <w:ind w:leftChars="0" w:left="0"/>
        <w:rPr>
          <w:rFonts w:asciiTheme="minorEastAsia" w:eastAsiaTheme="minorEastAsia" w:hAnsiTheme="minorEastAsia"/>
          <w:kern w:val="0"/>
          <w:sz w:val="22"/>
          <w:szCs w:val="22"/>
        </w:rPr>
      </w:pP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第三部分：簡短對話   每題會播出一段對話及一個相關的問題，聽後請由試卷上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(A)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(B)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(C)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三個選項中，選出一個</w:t>
      </w:r>
      <w:r w:rsidRPr="00045A96">
        <w:rPr>
          <w:rFonts w:asciiTheme="minorEastAsia" w:eastAsiaTheme="minorEastAsia" w:hAnsiTheme="minorEastAsia" w:hint="eastAsia"/>
          <w:kern w:val="0"/>
        </w:rPr>
        <w:t>最適合的回答。</w:t>
      </w:r>
    </w:p>
    <w:p w14:paraId="00ED7369" w14:textId="77777777" w:rsidR="00045A96" w:rsidRPr="005C2073" w:rsidRDefault="00045A96" w:rsidP="00045A96">
      <w:pPr>
        <w:pStyle w:val="11"/>
        <w:spacing w:after="123"/>
        <w:ind w:left="1171" w:hanging="1171"/>
      </w:pPr>
      <w:r w:rsidRPr="005C2073">
        <w:rPr>
          <w:rFonts w:hint="eastAsia"/>
        </w:rPr>
        <w:t>_______</w:t>
      </w:r>
      <w:r>
        <w:rPr>
          <w:rFonts w:hint="eastAsia"/>
        </w:rPr>
        <w:tab/>
        <w:t>6</w:t>
      </w:r>
      <w:r w:rsidRPr="005C2073">
        <w:rPr>
          <w:rFonts w:hint="eastAsia"/>
        </w:rPr>
        <w:t>.</w:t>
      </w:r>
      <w:r w:rsidRPr="005C2073">
        <w:rPr>
          <w:rFonts w:hint="eastAsia"/>
        </w:rPr>
        <w:tab/>
        <w:t>(</w:t>
      </w:r>
      <w:r w:rsidRPr="007715D4">
        <w:rPr>
          <w:rFonts w:hint="eastAsia"/>
        </w:rPr>
        <w:t xml:space="preserve">A) </w:t>
      </w:r>
      <w:r w:rsidRPr="007715D4">
        <w:t xml:space="preserve">The man. </w:t>
      </w:r>
      <w:r>
        <w:br/>
      </w:r>
      <w:r>
        <w:rPr>
          <w:rFonts w:hint="eastAsia"/>
        </w:rPr>
        <w:t>(</w:t>
      </w:r>
      <w:r w:rsidRPr="007715D4">
        <w:rPr>
          <w:rFonts w:hint="eastAsia"/>
        </w:rPr>
        <w:t xml:space="preserve">B) </w:t>
      </w:r>
      <w:r w:rsidRPr="007715D4">
        <w:t xml:space="preserve">The woman. </w:t>
      </w:r>
      <w:r>
        <w:rPr>
          <w:rFonts w:hint="eastAsia"/>
        </w:rPr>
        <w:br/>
        <w:t>(</w:t>
      </w:r>
      <w:r w:rsidRPr="007715D4">
        <w:t>C) The man’s grandfather.</w:t>
      </w:r>
    </w:p>
    <w:p w14:paraId="307142C3" w14:textId="77777777" w:rsidR="00045A96" w:rsidRDefault="00045A96" w:rsidP="00045A96">
      <w:pPr>
        <w:pStyle w:val="11"/>
        <w:spacing w:after="123"/>
        <w:ind w:left="1171" w:hanging="1171"/>
      </w:pPr>
      <w:r w:rsidRPr="005C2073">
        <w:rPr>
          <w:rFonts w:hint="eastAsia"/>
        </w:rPr>
        <w:t>_______</w:t>
      </w:r>
      <w:r w:rsidRPr="005C2073">
        <w:rPr>
          <w:rFonts w:hint="eastAsia"/>
        </w:rPr>
        <w:tab/>
      </w:r>
      <w:r>
        <w:rPr>
          <w:rFonts w:hint="eastAsia"/>
        </w:rPr>
        <w:t>7</w:t>
      </w:r>
      <w:r w:rsidRPr="005C2073">
        <w:rPr>
          <w:rFonts w:hint="eastAsia"/>
        </w:rPr>
        <w:t>.</w:t>
      </w:r>
      <w:r w:rsidRPr="005C2073">
        <w:rPr>
          <w:rFonts w:hint="eastAsia"/>
        </w:rPr>
        <w:tab/>
        <w:t xml:space="preserve">(A) </w:t>
      </w:r>
      <w:r>
        <w:rPr>
          <w:rFonts w:hint="eastAsia"/>
        </w:rPr>
        <w:t>To become a music teacher.</w:t>
      </w:r>
      <w:r>
        <w:rPr>
          <w:rFonts w:hint="eastAsia"/>
        </w:rPr>
        <w:br/>
        <w:t>(B)</w:t>
      </w:r>
      <w:r w:rsidRPr="007715D4">
        <w:rPr>
          <w:rFonts w:hint="eastAsia"/>
        </w:rPr>
        <w:t xml:space="preserve"> To practice more.</w:t>
      </w:r>
      <w:r>
        <w:rPr>
          <w:rFonts w:hint="eastAsia"/>
        </w:rPr>
        <w:br/>
        <w:t>(C) To play the guitar on the street.</w:t>
      </w:r>
    </w:p>
    <w:p w14:paraId="041AEE7D" w14:textId="77777777" w:rsidR="00045A96" w:rsidRDefault="00045A96" w:rsidP="00045A96">
      <w:pPr>
        <w:pStyle w:val="11"/>
        <w:spacing w:after="123"/>
        <w:ind w:left="1171" w:hanging="1171"/>
      </w:pPr>
      <w:r w:rsidRPr="005C2073">
        <w:rPr>
          <w:rFonts w:hint="eastAsia"/>
        </w:rPr>
        <w:t>_______</w:t>
      </w:r>
      <w:r w:rsidRPr="005C2073">
        <w:rPr>
          <w:rFonts w:hint="eastAsia"/>
        </w:rPr>
        <w:tab/>
      </w:r>
      <w:r>
        <w:rPr>
          <w:rFonts w:hint="eastAsia"/>
        </w:rPr>
        <w:t>8</w:t>
      </w:r>
      <w:r w:rsidRPr="005C2073">
        <w:rPr>
          <w:rFonts w:hint="eastAsia"/>
        </w:rPr>
        <w:t>.</w:t>
      </w:r>
      <w:r w:rsidRPr="005C2073">
        <w:rPr>
          <w:rFonts w:hint="eastAsia"/>
        </w:rPr>
        <w:tab/>
      </w:r>
      <w:r w:rsidRPr="003349A0">
        <w:rPr>
          <w:rFonts w:hint="eastAsia"/>
        </w:rPr>
        <w:t xml:space="preserve">(A) </w:t>
      </w:r>
      <w:r w:rsidRPr="003349A0">
        <w:t xml:space="preserve">Before he went to the magic show. </w:t>
      </w:r>
      <w:r w:rsidRPr="003349A0">
        <w:br/>
        <w:t xml:space="preserve">(B) At the magic show. </w:t>
      </w:r>
      <w:r w:rsidRPr="003349A0">
        <w:br/>
        <w:t>(C) After he went to the magic show.</w:t>
      </w:r>
    </w:p>
    <w:p w14:paraId="161CA781" w14:textId="772B7F37" w:rsidR="00045A96" w:rsidRPr="00045A96" w:rsidRDefault="00045A96" w:rsidP="00045A96">
      <w:pPr>
        <w:pStyle w:val="ae"/>
        <w:spacing w:afterLines="50" w:after="206" w:line="300" w:lineRule="exact"/>
        <w:ind w:leftChars="0" w:left="0"/>
        <w:rPr>
          <w:rFonts w:asciiTheme="minorEastAsia" w:eastAsiaTheme="minorEastAsia" w:hAnsiTheme="minorEastAsia"/>
          <w:kern w:val="0"/>
          <w:sz w:val="22"/>
          <w:szCs w:val="22"/>
        </w:rPr>
      </w:pP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第四部分：短文聽解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 xml:space="preserve">  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每題有三個圖片選項。請聽題目，並選出一個最適當的圖片。</w:t>
      </w:r>
    </w:p>
    <w:p w14:paraId="6452B835" w14:textId="77777777" w:rsidR="00045A96" w:rsidRPr="00C27744" w:rsidRDefault="00045A96" w:rsidP="00045A96">
      <w:r>
        <w:rPr>
          <w:rFonts w:hint="eastAsia"/>
        </w:rPr>
        <w:t>9</w:t>
      </w:r>
      <w:r w:rsidRPr="00C27744">
        <w:t>.</w:t>
      </w:r>
      <w:r w:rsidRPr="00C27744">
        <w:rPr>
          <w:rFonts w:hint="eastAsia"/>
        </w:rPr>
        <w:t xml:space="preserve"> </w:t>
      </w:r>
      <w:r w:rsidRPr="005C2073">
        <w:rPr>
          <w:rFonts w:hint="eastAsia"/>
        </w:rPr>
        <w:t>_______</w:t>
      </w:r>
    </w:p>
    <w:p w14:paraId="5471B9DF" w14:textId="77777777" w:rsidR="00045A96" w:rsidRPr="00C27744" w:rsidRDefault="00045A96" w:rsidP="00045A96">
      <w:pPr>
        <w:tabs>
          <w:tab w:val="left" w:pos="2684"/>
          <w:tab w:val="left" w:pos="5368"/>
        </w:tabs>
      </w:pPr>
      <w:r>
        <w:rPr>
          <w:rFonts w:hint="eastAsia"/>
        </w:rPr>
        <w:t xml:space="preserve"> (A) </w:t>
      </w:r>
      <w:r>
        <w:rPr>
          <w:rFonts w:hint="eastAsia"/>
        </w:rPr>
        <w:tab/>
        <w:t xml:space="preserve">(B) </w:t>
      </w:r>
      <w:r>
        <w:rPr>
          <w:rFonts w:hint="eastAsia"/>
        </w:rPr>
        <w:tab/>
        <w:t>(C)</w:t>
      </w:r>
      <w:r w:rsidRPr="007B7D7E">
        <w:rPr>
          <w:rFonts w:hint="eastAsia"/>
        </w:rPr>
        <w:t xml:space="preserve"> </w:t>
      </w:r>
    </w:p>
    <w:p w14:paraId="29F47A14" w14:textId="07A55A84" w:rsidR="00045A96" w:rsidRDefault="00045A96" w:rsidP="00045A96">
      <w:pPr>
        <w:tabs>
          <w:tab w:val="left" w:pos="366"/>
          <w:tab w:val="left" w:pos="3050"/>
          <w:tab w:val="left" w:pos="5734"/>
        </w:tabs>
        <w:snapToGrid w:val="0"/>
        <w:textAlignment w:val="center"/>
      </w:pPr>
      <w:r>
        <w:rPr>
          <w:rFonts w:hint="eastAsia"/>
        </w:rPr>
        <w:tab/>
      </w:r>
      <w:r w:rsidR="000B3128">
        <w:rPr>
          <w:noProof/>
        </w:rPr>
        <w:drawing>
          <wp:inline distT="0" distB="0" distL="0" distR="0" wp14:anchorId="1560F807" wp14:editId="77580ADB">
            <wp:extent cx="1394460" cy="1120140"/>
            <wp:effectExtent l="0" t="0" r="0" b="0"/>
            <wp:docPr id="1" name="圖片 1" descr="7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="000B3128">
        <w:rPr>
          <w:noProof/>
        </w:rPr>
        <w:drawing>
          <wp:inline distT="0" distB="0" distL="0" distR="0" wp14:anchorId="4417E38F" wp14:editId="4B98FEA6">
            <wp:extent cx="1394460" cy="1120140"/>
            <wp:effectExtent l="0" t="0" r="0" b="0"/>
            <wp:docPr id="2" name="圖片 2" descr="7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-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="000B3128">
        <w:rPr>
          <w:noProof/>
        </w:rPr>
        <w:drawing>
          <wp:inline distT="0" distB="0" distL="0" distR="0" wp14:anchorId="6381B592" wp14:editId="0847616A">
            <wp:extent cx="1318260" cy="1120140"/>
            <wp:effectExtent l="0" t="0" r="0" b="0"/>
            <wp:docPr id="3" name="圖片 3" descr="7-4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7-4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117B" w14:textId="77777777" w:rsidR="00045A96" w:rsidRDefault="00045A96" w:rsidP="00045A96">
      <w:pPr>
        <w:tabs>
          <w:tab w:val="left" w:pos="2684"/>
          <w:tab w:val="left" w:pos="5368"/>
        </w:tabs>
      </w:pPr>
    </w:p>
    <w:p w14:paraId="3B3768B6" w14:textId="77777777" w:rsidR="00045A96" w:rsidRPr="00C27744" w:rsidRDefault="00045A96" w:rsidP="00045A96">
      <w:r w:rsidRPr="00C27744">
        <w:t>1</w:t>
      </w:r>
      <w:r>
        <w:rPr>
          <w:rFonts w:hint="eastAsia"/>
        </w:rPr>
        <w:t>0</w:t>
      </w:r>
      <w:r w:rsidRPr="00C27744">
        <w:t>.</w:t>
      </w:r>
      <w:r w:rsidRPr="00C27744">
        <w:rPr>
          <w:rFonts w:hint="eastAsia"/>
        </w:rPr>
        <w:t xml:space="preserve"> </w:t>
      </w:r>
      <w:r w:rsidRPr="005C2073">
        <w:rPr>
          <w:rFonts w:hint="eastAsia"/>
        </w:rPr>
        <w:t>_______</w:t>
      </w:r>
    </w:p>
    <w:p w14:paraId="57B8DD77" w14:textId="77777777" w:rsidR="00045A96" w:rsidRDefault="00045A96" w:rsidP="00045A96">
      <w:pPr>
        <w:tabs>
          <w:tab w:val="left" w:pos="2684"/>
          <w:tab w:val="left" w:pos="5368"/>
        </w:tabs>
      </w:pPr>
      <w:r>
        <w:rPr>
          <w:rFonts w:hint="eastAsia"/>
        </w:rPr>
        <w:t xml:space="preserve"> (A) </w:t>
      </w:r>
      <w:r>
        <w:rPr>
          <w:rFonts w:hint="eastAsia"/>
        </w:rPr>
        <w:tab/>
        <w:t xml:space="preserve">(B) </w:t>
      </w:r>
      <w:r>
        <w:rPr>
          <w:rFonts w:hint="eastAsia"/>
        </w:rPr>
        <w:tab/>
        <w:t xml:space="preserve">(C) </w:t>
      </w:r>
    </w:p>
    <w:p w14:paraId="6A1505C7" w14:textId="74E7693A" w:rsidR="00045A96" w:rsidRPr="007456D2" w:rsidRDefault="00045A96" w:rsidP="00045A96">
      <w:pPr>
        <w:tabs>
          <w:tab w:val="left" w:pos="366"/>
          <w:tab w:val="left" w:pos="3050"/>
          <w:tab w:val="left" w:pos="5734"/>
        </w:tabs>
        <w:snapToGrid w:val="0"/>
        <w:textAlignment w:val="center"/>
      </w:pPr>
      <w:r>
        <w:rPr>
          <w:rFonts w:hint="eastAsia"/>
        </w:rPr>
        <w:tab/>
      </w:r>
      <w:r w:rsidR="000B3128">
        <w:rPr>
          <w:noProof/>
        </w:rPr>
        <w:drawing>
          <wp:inline distT="0" distB="0" distL="0" distR="0" wp14:anchorId="021F8CF7" wp14:editId="7D4FAE87">
            <wp:extent cx="1394460" cy="1394460"/>
            <wp:effectExtent l="0" t="0" r="0" b="0"/>
            <wp:docPr id="4" name="圖片 4" descr="8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8-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="000B3128">
        <w:rPr>
          <w:noProof/>
        </w:rPr>
        <w:drawing>
          <wp:inline distT="0" distB="0" distL="0" distR="0" wp14:anchorId="0F6F9AED" wp14:editId="08AB9EE1">
            <wp:extent cx="1394460" cy="1394460"/>
            <wp:effectExtent l="0" t="0" r="0" b="0"/>
            <wp:docPr id="5" name="圖片 5" descr="8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-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446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="000B3128">
        <w:rPr>
          <w:noProof/>
        </w:rPr>
        <w:drawing>
          <wp:inline distT="0" distB="0" distL="0" distR="0" wp14:anchorId="47973C9B" wp14:editId="0211ADA6">
            <wp:extent cx="1318260" cy="1318260"/>
            <wp:effectExtent l="0" t="0" r="0" b="0"/>
            <wp:docPr id="6" name="圖片 6" descr="8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-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0A22" w14:textId="77777777" w:rsidR="00863525" w:rsidRDefault="00863525" w:rsidP="00BD730A">
      <w:pPr>
        <w:spacing w:line="220" w:lineRule="exact"/>
      </w:pPr>
    </w:p>
    <w:p w14:paraId="144CBD81" w14:textId="77777777" w:rsidR="00045A96" w:rsidRDefault="00045A96" w:rsidP="00BD730A">
      <w:pPr>
        <w:spacing w:line="220" w:lineRule="exact"/>
      </w:pPr>
    </w:p>
    <w:p w14:paraId="5ABC6BAC" w14:textId="77777777" w:rsidR="00045A96" w:rsidRDefault="00045A96" w:rsidP="00BD730A">
      <w:pPr>
        <w:spacing w:line="220" w:lineRule="exact"/>
        <w:rPr>
          <w:color w:val="000000"/>
        </w:rPr>
      </w:pPr>
    </w:p>
    <w:p w14:paraId="726929D0" w14:textId="77777777" w:rsidR="00720D7B" w:rsidRDefault="00310FBB" w:rsidP="00BD730A">
      <w:pPr>
        <w:spacing w:line="220" w:lineRule="exact"/>
        <w:rPr>
          <w:color w:val="000000"/>
        </w:rPr>
      </w:pPr>
      <w:r>
        <w:rPr>
          <w:rFonts w:hint="eastAsia"/>
          <w:color w:val="000000"/>
        </w:rPr>
        <w:t>二</w:t>
      </w:r>
      <w:r w:rsidR="00720D7B" w:rsidRPr="008B06C9">
        <w:rPr>
          <w:color w:val="000000"/>
        </w:rPr>
        <w:t>、文意字彙</w:t>
      </w:r>
      <w:r w:rsidR="00720D7B">
        <w:rPr>
          <w:color w:val="000000"/>
        </w:rPr>
        <w:t xml:space="preserve"> (</w:t>
      </w:r>
      <w:r>
        <w:rPr>
          <w:rFonts w:hint="eastAsia"/>
          <w:color w:val="000000"/>
        </w:rPr>
        <w:t>3</w:t>
      </w:r>
      <w:r w:rsidR="00860E8D">
        <w:rPr>
          <w:color w:val="000000"/>
        </w:rPr>
        <w:t>6</w:t>
      </w:r>
      <w:r w:rsidR="00720D7B" w:rsidRPr="008B06C9">
        <w:rPr>
          <w:color w:val="000000"/>
        </w:rPr>
        <w:t>%)</w:t>
      </w:r>
    </w:p>
    <w:p w14:paraId="7DA8CCCE" w14:textId="77777777" w:rsidR="00E36595" w:rsidRDefault="00E36595" w:rsidP="00E36595">
      <w:pPr>
        <w:pStyle w:val="Normal00"/>
        <w:snapToGrid w:val="0"/>
        <w:spacing w:before="80"/>
        <w:textAlignment w:val="center"/>
      </w:pPr>
      <w:bookmarkStart w:id="3" w:name="QQ180306001011_1_H"/>
      <w:bookmarkStart w:id="4" w:name="QQ180306001011"/>
      <w:bookmarkStart w:id="5" w:name="QQ180306001012_1_H"/>
      <w:bookmarkStart w:id="6" w:name="QQ180306001012"/>
      <w:bookmarkStart w:id="7" w:name="QQ180306000992_1_H"/>
      <w:bookmarkStart w:id="8" w:name="QQ180306000992"/>
      <w:bookmarkStart w:id="9" w:name="QQ180306001002_1_H"/>
      <w:bookmarkStart w:id="10" w:name="QQ180306001468_1_H"/>
      <w:bookmarkStart w:id="11" w:name="QQ180306001468"/>
      <w:bookmarkStart w:id="12" w:name="QQ180306001000_1_H"/>
      <w:bookmarkStart w:id="13" w:name="QQ180306001000"/>
      <w:bookmarkStart w:id="14" w:name="QQ180306000984_1_H"/>
      <w:bookmarkStart w:id="15" w:name="QQ180306000984"/>
      <w:bookmarkStart w:id="16" w:name="QQ180306001010_1_H"/>
      <w:bookmarkStart w:id="17" w:name="QQ180306001010"/>
      <w:bookmarkStart w:id="18" w:name="QQ180306001469_1_H"/>
      <w:bookmarkStart w:id="19" w:name="QQ180306001469"/>
      <w:bookmarkStart w:id="20" w:name="QQ180306001004_1_H"/>
      <w:bookmarkStart w:id="21" w:name="QQ180306001004"/>
      <w:bookmarkStart w:id="22" w:name="QQ180306000999_1_H"/>
      <w:bookmarkStart w:id="23" w:name="QQ180306000999"/>
      <w:r>
        <w:t>11.</w:t>
      </w:r>
      <w:r>
        <w:t>（　　）</w:t>
      </w:r>
      <w:r w:rsidRPr="0060491E">
        <w:rPr>
          <w:kern w:val="2"/>
          <w:szCs w:val="22"/>
        </w:rPr>
        <w:t>Some people enjoy the _____ of the countryside, but I find it scary.</w:t>
      </w:r>
      <w:r>
        <w:t xml:space="preserve">　</w:t>
      </w:r>
      <w:bookmarkEnd w:id="3"/>
    </w:p>
    <w:p w14:paraId="56EC208A" w14:textId="789B879E" w:rsidR="00E36595" w:rsidRDefault="00E36595" w:rsidP="00E36595">
      <w:pPr>
        <w:pStyle w:val="Normal00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24" w:name="QQ180306001011_1_1"/>
      <w:r w:rsidRPr="0060491E">
        <w:rPr>
          <w:kern w:val="2"/>
          <w:szCs w:val="22"/>
        </w:rPr>
        <w:t xml:space="preserve"> silence</w:t>
      </w:r>
      <w:r>
        <w:t xml:space="preserve">　</w:t>
      </w:r>
      <w:bookmarkEnd w:id="24"/>
      <w:r>
        <w:t>(B)</w:t>
      </w:r>
      <w:bookmarkStart w:id="25" w:name="QQ180306001011_1_2"/>
      <w:r w:rsidRPr="0060491E">
        <w:rPr>
          <w:kern w:val="2"/>
          <w:szCs w:val="22"/>
        </w:rPr>
        <w:t xml:space="preserve"> convenience</w:t>
      </w:r>
      <w:r>
        <w:t xml:space="preserve">　</w:t>
      </w:r>
      <w:bookmarkEnd w:id="25"/>
      <w:r>
        <w:t>(C)</w:t>
      </w:r>
      <w:bookmarkStart w:id="26" w:name="QQ180306001011_1_3"/>
      <w:r w:rsidRPr="0060491E">
        <w:rPr>
          <w:kern w:val="2"/>
          <w:szCs w:val="22"/>
        </w:rPr>
        <w:t xml:space="preserve"> importance</w:t>
      </w:r>
      <w:r>
        <w:t xml:space="preserve">　</w:t>
      </w:r>
      <w:bookmarkEnd w:id="26"/>
      <w:r>
        <w:t>(D)</w:t>
      </w:r>
      <w:bookmarkStart w:id="27" w:name="QQ180306001011_1_4"/>
      <w:r w:rsidRPr="0060491E">
        <w:rPr>
          <w:kern w:val="2"/>
          <w:szCs w:val="22"/>
        </w:rPr>
        <w:t xml:space="preserve"> discovery</w:t>
      </w:r>
      <w:r>
        <w:t xml:space="preserve">　</w:t>
      </w:r>
      <w:bookmarkEnd w:id="4"/>
      <w:bookmarkEnd w:id="27"/>
    </w:p>
    <w:p w14:paraId="539BD4A7" w14:textId="2319CA67" w:rsidR="00E36595" w:rsidRDefault="00E36595" w:rsidP="00E36595">
      <w:pPr>
        <w:pStyle w:val="Normal01"/>
        <w:snapToGrid w:val="0"/>
        <w:spacing w:before="80"/>
        <w:textAlignment w:val="center"/>
      </w:pPr>
      <w:bookmarkStart w:id="28" w:name="QQ180306001005_1_H"/>
      <w:bookmarkStart w:id="29" w:name="QQ180306001005"/>
      <w:r>
        <w:t>12.</w:t>
      </w:r>
      <w:r>
        <w:t>（　　）</w:t>
      </w:r>
      <w:r w:rsidRPr="0060491E">
        <w:rPr>
          <w:kern w:val="2"/>
          <w:szCs w:val="22"/>
        </w:rPr>
        <w:t>In 1492, Columbus (</w:t>
      </w:r>
      <w:r w:rsidRPr="0060491E">
        <w:rPr>
          <w:rFonts w:hint="eastAsia"/>
          <w:kern w:val="2"/>
          <w:szCs w:val="22"/>
        </w:rPr>
        <w:t>哥倫布</w:t>
      </w:r>
      <w:r w:rsidRPr="0060491E">
        <w:rPr>
          <w:kern w:val="2"/>
          <w:szCs w:val="22"/>
        </w:rPr>
        <w:t>) _____ America, but he thought the new land was India.</w:t>
      </w:r>
      <w:r>
        <w:t xml:space="preserve">　</w:t>
      </w:r>
      <w:bookmarkEnd w:id="28"/>
    </w:p>
    <w:p w14:paraId="3BA92C78" w14:textId="2F768A11" w:rsidR="00E36595" w:rsidRDefault="00E36595" w:rsidP="00E36595">
      <w:pPr>
        <w:pStyle w:val="Normal01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30" w:name="QQ180306001005_1_1"/>
      <w:r w:rsidRPr="0060491E">
        <w:rPr>
          <w:kern w:val="2"/>
          <w:szCs w:val="22"/>
        </w:rPr>
        <w:t xml:space="preserve"> wrapped</w:t>
      </w:r>
      <w:r>
        <w:t xml:space="preserve">　</w:t>
      </w:r>
      <w:bookmarkEnd w:id="30"/>
      <w:r>
        <w:t>(B)</w:t>
      </w:r>
      <w:bookmarkStart w:id="31" w:name="QQ180306001005_1_2"/>
      <w:r w:rsidRPr="0060491E">
        <w:rPr>
          <w:kern w:val="2"/>
          <w:szCs w:val="22"/>
        </w:rPr>
        <w:t xml:space="preserve"> discovered</w:t>
      </w:r>
      <w:r>
        <w:t xml:space="preserve">　</w:t>
      </w:r>
      <w:bookmarkEnd w:id="31"/>
      <w:r>
        <w:t>(C)</w:t>
      </w:r>
      <w:bookmarkStart w:id="32" w:name="QQ180306001005_1_3"/>
      <w:r w:rsidRPr="0060491E">
        <w:rPr>
          <w:kern w:val="2"/>
          <w:szCs w:val="22"/>
        </w:rPr>
        <w:t xml:space="preserve"> lowered</w:t>
      </w:r>
      <w:r>
        <w:t xml:space="preserve">　</w:t>
      </w:r>
      <w:bookmarkEnd w:id="32"/>
      <w:r>
        <w:t>(D)</w:t>
      </w:r>
      <w:bookmarkStart w:id="33" w:name="QQ180306001005_1_4"/>
      <w:r w:rsidRPr="0060491E">
        <w:rPr>
          <w:kern w:val="2"/>
          <w:szCs w:val="22"/>
        </w:rPr>
        <w:t xml:space="preserve"> divided</w:t>
      </w:r>
      <w:r>
        <w:t xml:space="preserve">　</w:t>
      </w:r>
      <w:bookmarkEnd w:id="29"/>
      <w:bookmarkEnd w:id="33"/>
    </w:p>
    <w:p w14:paraId="72D58021" w14:textId="77777777" w:rsidR="00E36595" w:rsidRDefault="00E36595" w:rsidP="00E36595">
      <w:pPr>
        <w:pStyle w:val="Normal04"/>
        <w:snapToGrid w:val="0"/>
        <w:spacing w:before="80"/>
        <w:textAlignment w:val="center"/>
      </w:pPr>
      <w:r>
        <w:t>13.</w:t>
      </w:r>
      <w:r>
        <w:t>（　　）</w:t>
      </w:r>
      <w:r w:rsidRPr="0060491E">
        <w:rPr>
          <w:kern w:val="2"/>
          <w:szCs w:val="22"/>
        </w:rPr>
        <w:t>The NASA said that water was found on the _____ of Mars (</w:t>
      </w:r>
      <w:r w:rsidRPr="0060491E">
        <w:rPr>
          <w:rFonts w:hint="eastAsia"/>
          <w:kern w:val="2"/>
          <w:szCs w:val="22"/>
        </w:rPr>
        <w:t>火星</w:t>
      </w:r>
      <w:r w:rsidRPr="0060491E">
        <w:rPr>
          <w:kern w:val="2"/>
          <w:szCs w:val="22"/>
        </w:rPr>
        <w:t>).</w:t>
      </w:r>
      <w:r>
        <w:t xml:space="preserve">　</w:t>
      </w:r>
      <w:bookmarkEnd w:id="5"/>
    </w:p>
    <w:p w14:paraId="641BC55E" w14:textId="600EBCEE" w:rsidR="00E36595" w:rsidRDefault="00E36595" w:rsidP="00E36595">
      <w:pPr>
        <w:pStyle w:val="Normal04"/>
        <w:snapToGrid w:val="0"/>
        <w:spacing w:before="80"/>
        <w:textAlignment w:val="center"/>
        <w:rPr>
          <w:rFonts w:eastAsia="Times New Roman"/>
          <w:lang w:eastAsia="zh-CN"/>
        </w:rPr>
      </w:pPr>
      <w:r>
        <w:lastRenderedPageBreak/>
        <w:t xml:space="preserve">          (A)</w:t>
      </w:r>
      <w:bookmarkStart w:id="34" w:name="QQ180306001012_1_1"/>
      <w:r w:rsidRPr="0060491E">
        <w:rPr>
          <w:kern w:val="2"/>
          <w:szCs w:val="22"/>
        </w:rPr>
        <w:t xml:space="preserve"> lock</w:t>
      </w:r>
      <w:r>
        <w:t xml:space="preserve">　</w:t>
      </w:r>
      <w:bookmarkEnd w:id="34"/>
      <w:r>
        <w:t>(B)</w:t>
      </w:r>
      <w:bookmarkStart w:id="35" w:name="QQ180306001012_1_2"/>
      <w:r w:rsidRPr="0060491E">
        <w:rPr>
          <w:kern w:val="2"/>
          <w:szCs w:val="22"/>
        </w:rPr>
        <w:t xml:space="preserve"> speed</w:t>
      </w:r>
      <w:r>
        <w:t xml:space="preserve">　</w:t>
      </w:r>
      <w:bookmarkEnd w:id="35"/>
      <w:r>
        <w:t>(C)</w:t>
      </w:r>
      <w:bookmarkStart w:id="36" w:name="QQ180306001012_1_3"/>
      <w:r w:rsidRPr="0060491E">
        <w:rPr>
          <w:kern w:val="2"/>
          <w:szCs w:val="22"/>
        </w:rPr>
        <w:t xml:space="preserve"> surface</w:t>
      </w:r>
      <w:r>
        <w:t xml:space="preserve">　</w:t>
      </w:r>
      <w:bookmarkEnd w:id="36"/>
      <w:r>
        <w:t>(D)</w:t>
      </w:r>
      <w:bookmarkStart w:id="37" w:name="QQ180306001012_1_4"/>
      <w:r w:rsidRPr="0060491E">
        <w:rPr>
          <w:kern w:val="2"/>
          <w:szCs w:val="22"/>
        </w:rPr>
        <w:t xml:space="preserve"> illness</w:t>
      </w:r>
      <w:r>
        <w:t xml:space="preserve">　</w:t>
      </w:r>
      <w:bookmarkEnd w:id="6"/>
      <w:bookmarkEnd w:id="37"/>
    </w:p>
    <w:p w14:paraId="42CFE790" w14:textId="77777777" w:rsidR="00E36595" w:rsidRDefault="00E36595" w:rsidP="00E36595">
      <w:pPr>
        <w:pStyle w:val="Normal05"/>
        <w:snapToGrid w:val="0"/>
        <w:spacing w:before="80" w:after="123"/>
        <w:textAlignment w:val="center"/>
      </w:pPr>
      <w:r>
        <w:t>14.</w:t>
      </w:r>
      <w:r>
        <w:t>（　　）</w:t>
      </w:r>
      <w:r w:rsidRPr="0060491E">
        <w:rPr>
          <w:kern w:val="2"/>
          <w:szCs w:val="22"/>
        </w:rPr>
        <w:t>“Walls have ears” is a _____ to remind people to be careful of what you say.</w:t>
      </w:r>
      <w:r>
        <w:t xml:space="preserve">　</w:t>
      </w:r>
      <w:bookmarkEnd w:id="7"/>
    </w:p>
    <w:p w14:paraId="186F95D2" w14:textId="5EC9DDAD" w:rsidR="00E36595" w:rsidRDefault="00E36595" w:rsidP="00E36595">
      <w:pPr>
        <w:pStyle w:val="Normal05"/>
        <w:snapToGrid w:val="0"/>
        <w:spacing w:before="80" w:after="123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38" w:name="QQ180306000992_1_1"/>
      <w:r w:rsidRPr="0060491E">
        <w:rPr>
          <w:kern w:val="2"/>
          <w:szCs w:val="22"/>
        </w:rPr>
        <w:t xml:space="preserve"> source</w:t>
      </w:r>
      <w:r>
        <w:t xml:space="preserve">　</w:t>
      </w:r>
      <w:bookmarkEnd w:id="38"/>
      <w:r>
        <w:t>(B)</w:t>
      </w:r>
      <w:bookmarkStart w:id="39" w:name="QQ180306000992_1_2"/>
      <w:r w:rsidRPr="0060491E">
        <w:rPr>
          <w:kern w:val="2"/>
          <w:szCs w:val="22"/>
        </w:rPr>
        <w:t xml:space="preserve"> proverb</w:t>
      </w:r>
      <w:r>
        <w:t xml:space="preserve">　</w:t>
      </w:r>
      <w:bookmarkEnd w:id="39"/>
      <w:r>
        <w:t>(C)</w:t>
      </w:r>
      <w:bookmarkStart w:id="40" w:name="QQ180306000992_1_3"/>
      <w:r w:rsidRPr="0060491E">
        <w:rPr>
          <w:kern w:val="2"/>
          <w:szCs w:val="22"/>
        </w:rPr>
        <w:t xml:space="preserve"> poetry</w:t>
      </w:r>
      <w:r>
        <w:t xml:space="preserve">　</w:t>
      </w:r>
      <w:bookmarkEnd w:id="40"/>
      <w:r>
        <w:t>(D)</w:t>
      </w:r>
      <w:bookmarkStart w:id="41" w:name="QQ180306000992_1_4"/>
      <w:r w:rsidRPr="0060491E">
        <w:rPr>
          <w:kern w:val="2"/>
          <w:szCs w:val="22"/>
        </w:rPr>
        <w:t xml:space="preserve"> wisdom</w:t>
      </w:r>
      <w:r>
        <w:t xml:space="preserve">　</w:t>
      </w:r>
      <w:bookmarkEnd w:id="8"/>
      <w:bookmarkEnd w:id="41"/>
    </w:p>
    <w:p w14:paraId="11684331" w14:textId="77777777" w:rsidR="00E36595" w:rsidRDefault="00E36595" w:rsidP="00E36595">
      <w:r>
        <w:t>15.</w:t>
      </w:r>
      <w:r>
        <w:t>（　　）</w:t>
      </w:r>
      <w:r w:rsidRPr="0060491E">
        <w:rPr>
          <w:rFonts w:eastAsia="細明體"/>
          <w:szCs w:val="22"/>
        </w:rPr>
        <w:t>The performance of the street _____ always attracts crowds of people.</w:t>
      </w:r>
      <w:r>
        <w:t xml:space="preserve">　</w:t>
      </w:r>
      <w:bookmarkEnd w:id="9"/>
    </w:p>
    <w:p w14:paraId="0BD357A2" w14:textId="0B3887C6" w:rsidR="00E36595" w:rsidRDefault="00E36595" w:rsidP="00E36595">
      <w:r>
        <w:t xml:space="preserve">          (A)</w:t>
      </w:r>
      <w:bookmarkStart w:id="42" w:name="QQ180306001002_1_1"/>
      <w:r w:rsidRPr="0060491E">
        <w:rPr>
          <w:rFonts w:eastAsia="細明體"/>
          <w:szCs w:val="22"/>
        </w:rPr>
        <w:t xml:space="preserve"> tank</w:t>
      </w:r>
      <w:r>
        <w:t xml:space="preserve">　</w:t>
      </w:r>
      <w:bookmarkEnd w:id="42"/>
      <w:r>
        <w:t>(B)</w:t>
      </w:r>
      <w:bookmarkStart w:id="43" w:name="QQ180306001002_1_2"/>
      <w:r w:rsidRPr="0060491E">
        <w:rPr>
          <w:rFonts w:eastAsia="細明體"/>
          <w:szCs w:val="22"/>
        </w:rPr>
        <w:t xml:space="preserve"> tourist</w:t>
      </w:r>
      <w:r>
        <w:t xml:space="preserve">　</w:t>
      </w:r>
      <w:bookmarkEnd w:id="43"/>
      <w:r>
        <w:t>(C)</w:t>
      </w:r>
      <w:bookmarkStart w:id="44" w:name="QQ180306001002_1_3"/>
      <w:r w:rsidRPr="0060491E">
        <w:rPr>
          <w:rFonts w:eastAsia="細明體"/>
          <w:szCs w:val="22"/>
        </w:rPr>
        <w:t xml:space="preserve"> ability</w:t>
      </w:r>
      <w:r>
        <w:t xml:space="preserve">　</w:t>
      </w:r>
      <w:bookmarkEnd w:id="44"/>
      <w:r>
        <w:t>(D)</w:t>
      </w:r>
      <w:r w:rsidRPr="0060491E">
        <w:rPr>
          <w:rFonts w:eastAsia="細明體"/>
          <w:szCs w:val="22"/>
        </w:rPr>
        <w:t xml:space="preserve"> artist</w:t>
      </w:r>
    </w:p>
    <w:p w14:paraId="07B08912" w14:textId="77777777" w:rsidR="00E36595" w:rsidRDefault="00E36595" w:rsidP="00E36595">
      <w:pPr>
        <w:pStyle w:val="Normal07"/>
        <w:snapToGrid w:val="0"/>
        <w:spacing w:before="80"/>
        <w:textAlignment w:val="center"/>
      </w:pPr>
      <w:r>
        <w:t>16.</w:t>
      </w:r>
      <w:r>
        <w:t>（　　）</w:t>
      </w:r>
      <w:r w:rsidRPr="009455DC">
        <w:rPr>
          <w:kern w:val="2"/>
          <w:szCs w:val="22"/>
        </w:rPr>
        <w:t>Although the _____ of this story is unknown, it has become very popular in my country.</w:t>
      </w:r>
      <w:r>
        <w:t xml:space="preserve">　</w:t>
      </w:r>
      <w:bookmarkEnd w:id="10"/>
    </w:p>
    <w:p w14:paraId="45D59A1F" w14:textId="4C9E803D" w:rsidR="00E36595" w:rsidRDefault="00E36595" w:rsidP="00E36595">
      <w:pPr>
        <w:pStyle w:val="Normal07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45" w:name="QQ180306001468_1_1"/>
      <w:r w:rsidRPr="009455DC">
        <w:rPr>
          <w:kern w:val="2"/>
          <w:szCs w:val="22"/>
        </w:rPr>
        <w:t xml:space="preserve"> ancestor</w:t>
      </w:r>
      <w:r>
        <w:t xml:space="preserve">　</w:t>
      </w:r>
      <w:bookmarkEnd w:id="45"/>
      <w:r>
        <w:t>(B)</w:t>
      </w:r>
      <w:bookmarkStart w:id="46" w:name="QQ180306001468_1_2"/>
      <w:r w:rsidRPr="009455DC">
        <w:rPr>
          <w:kern w:val="2"/>
          <w:szCs w:val="22"/>
        </w:rPr>
        <w:t xml:space="preserve"> tale</w:t>
      </w:r>
      <w:r>
        <w:t xml:space="preserve">　</w:t>
      </w:r>
      <w:bookmarkEnd w:id="46"/>
      <w:r>
        <w:t>(C)</w:t>
      </w:r>
      <w:bookmarkStart w:id="47" w:name="QQ180306001468_1_3"/>
      <w:r w:rsidRPr="009455DC">
        <w:rPr>
          <w:kern w:val="2"/>
          <w:szCs w:val="22"/>
        </w:rPr>
        <w:t xml:space="preserve"> source</w:t>
      </w:r>
      <w:r>
        <w:t xml:space="preserve">　</w:t>
      </w:r>
      <w:bookmarkEnd w:id="47"/>
      <w:r>
        <w:t>(D)</w:t>
      </w:r>
      <w:bookmarkStart w:id="48" w:name="QQ180306001468_1_4"/>
      <w:r w:rsidRPr="009455DC">
        <w:rPr>
          <w:kern w:val="2"/>
          <w:szCs w:val="22"/>
        </w:rPr>
        <w:t xml:space="preserve"> illness</w:t>
      </w:r>
      <w:r>
        <w:t xml:space="preserve">　</w:t>
      </w:r>
      <w:bookmarkEnd w:id="11"/>
      <w:bookmarkEnd w:id="48"/>
    </w:p>
    <w:p w14:paraId="1481E694" w14:textId="77777777" w:rsidR="00E36595" w:rsidRDefault="00E36595" w:rsidP="00E36595">
      <w:pPr>
        <w:pStyle w:val="Normal09"/>
        <w:snapToGrid w:val="0"/>
        <w:spacing w:before="80"/>
        <w:textAlignment w:val="center"/>
      </w:pPr>
      <w:r>
        <w:t>17.</w:t>
      </w:r>
      <w:r>
        <w:t>（　　）</w:t>
      </w:r>
      <w:r w:rsidRPr="0060491E">
        <w:rPr>
          <w:kern w:val="2"/>
          <w:szCs w:val="22"/>
        </w:rPr>
        <w:t>Phil was very lucky because he _____ from the big fire.</w:t>
      </w:r>
      <w:r>
        <w:t xml:space="preserve">　</w:t>
      </w:r>
      <w:bookmarkEnd w:id="12"/>
    </w:p>
    <w:p w14:paraId="2E8680E9" w14:textId="4320CCBE" w:rsidR="00E36595" w:rsidRDefault="00E36595" w:rsidP="00E36595">
      <w:pPr>
        <w:pStyle w:val="Normal09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49" w:name="QQ180306001000_1_1"/>
      <w:r w:rsidRPr="0060491E">
        <w:rPr>
          <w:kern w:val="2"/>
          <w:szCs w:val="22"/>
        </w:rPr>
        <w:t xml:space="preserve"> entered</w:t>
      </w:r>
      <w:r>
        <w:t xml:space="preserve">　</w:t>
      </w:r>
      <w:bookmarkEnd w:id="49"/>
      <w:r>
        <w:t>(B)</w:t>
      </w:r>
      <w:bookmarkStart w:id="50" w:name="QQ180306001000_1_2"/>
      <w:r w:rsidRPr="0060491E">
        <w:rPr>
          <w:kern w:val="2"/>
          <w:szCs w:val="22"/>
        </w:rPr>
        <w:t xml:space="preserve"> escaped</w:t>
      </w:r>
      <w:r>
        <w:t xml:space="preserve">　</w:t>
      </w:r>
      <w:bookmarkEnd w:id="50"/>
      <w:r>
        <w:t>(C)</w:t>
      </w:r>
      <w:bookmarkStart w:id="51" w:name="QQ180306001000_1_3"/>
      <w:r w:rsidRPr="0060491E">
        <w:rPr>
          <w:kern w:val="2"/>
          <w:szCs w:val="22"/>
        </w:rPr>
        <w:t xml:space="preserve"> excused</w:t>
      </w:r>
      <w:r>
        <w:t xml:space="preserve">　</w:t>
      </w:r>
      <w:bookmarkEnd w:id="51"/>
      <w:r>
        <w:t>(D)</w:t>
      </w:r>
      <w:bookmarkStart w:id="52" w:name="QQ180306001000_1_4"/>
      <w:r w:rsidRPr="0060491E">
        <w:rPr>
          <w:kern w:val="2"/>
          <w:szCs w:val="22"/>
        </w:rPr>
        <w:t xml:space="preserve"> explained</w:t>
      </w:r>
      <w:r>
        <w:t xml:space="preserve">　</w:t>
      </w:r>
      <w:bookmarkEnd w:id="13"/>
      <w:bookmarkEnd w:id="52"/>
    </w:p>
    <w:p w14:paraId="3A098DD9" w14:textId="77777777" w:rsidR="00E36595" w:rsidRDefault="00E36595" w:rsidP="00E36595">
      <w:pPr>
        <w:pStyle w:val="Normal011"/>
        <w:snapToGrid w:val="0"/>
        <w:spacing w:before="80"/>
        <w:textAlignment w:val="center"/>
      </w:pPr>
      <w:r>
        <w:t>18.</w:t>
      </w:r>
      <w:r>
        <w:t>（　　）</w:t>
      </w:r>
      <w:r w:rsidRPr="0060491E">
        <w:rPr>
          <w:kern w:val="2"/>
          <w:szCs w:val="22"/>
        </w:rPr>
        <w:t>The king built a huge _____ to hide his treasures.</w:t>
      </w:r>
      <w:r>
        <w:t xml:space="preserve">　</w:t>
      </w:r>
      <w:bookmarkEnd w:id="14"/>
    </w:p>
    <w:p w14:paraId="790C48D4" w14:textId="058AF18D" w:rsidR="00E36595" w:rsidRDefault="00E36595" w:rsidP="00E36595">
      <w:pPr>
        <w:pStyle w:val="Normal011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(A)</w:t>
      </w:r>
      <w:bookmarkStart w:id="53" w:name="QQ180306000984_1_1"/>
      <w:r w:rsidRPr="0060491E">
        <w:rPr>
          <w:kern w:val="2"/>
          <w:szCs w:val="22"/>
        </w:rPr>
        <w:t xml:space="preserve"> prison</w:t>
      </w:r>
      <w:r>
        <w:t xml:space="preserve">　</w:t>
      </w:r>
      <w:bookmarkEnd w:id="53"/>
      <w:r>
        <w:t>(B)</w:t>
      </w:r>
      <w:bookmarkStart w:id="54" w:name="QQ180306000984_1_2"/>
      <w:r w:rsidRPr="0060491E">
        <w:rPr>
          <w:kern w:val="2"/>
          <w:szCs w:val="22"/>
        </w:rPr>
        <w:t xml:space="preserve"> myth</w:t>
      </w:r>
      <w:r>
        <w:t xml:space="preserve">　</w:t>
      </w:r>
      <w:bookmarkEnd w:id="54"/>
      <w:r>
        <w:t>(C)</w:t>
      </w:r>
      <w:bookmarkStart w:id="55" w:name="QQ180306000984_1_3"/>
      <w:r w:rsidRPr="0060491E">
        <w:rPr>
          <w:kern w:val="2"/>
          <w:szCs w:val="22"/>
        </w:rPr>
        <w:t xml:space="preserve"> period</w:t>
      </w:r>
      <w:r>
        <w:t xml:space="preserve">　</w:t>
      </w:r>
      <w:bookmarkEnd w:id="55"/>
      <w:r>
        <w:t>(D)</w:t>
      </w:r>
      <w:bookmarkStart w:id="56" w:name="QQ180306000984_1_4"/>
      <w:r w:rsidRPr="0060491E">
        <w:rPr>
          <w:kern w:val="2"/>
          <w:szCs w:val="22"/>
        </w:rPr>
        <w:t xml:space="preserve"> cave</w:t>
      </w:r>
      <w:r>
        <w:t xml:space="preserve">　</w:t>
      </w:r>
      <w:bookmarkEnd w:id="15"/>
      <w:bookmarkEnd w:id="56"/>
    </w:p>
    <w:p w14:paraId="0EBE2736" w14:textId="1DECE537" w:rsidR="00E36595" w:rsidRDefault="00E36595" w:rsidP="00E36595">
      <w:pPr>
        <w:pStyle w:val="Normal012"/>
        <w:snapToGrid w:val="0"/>
        <w:spacing w:before="80"/>
        <w:textAlignment w:val="center"/>
      </w:pPr>
      <w:r>
        <w:t>19.</w:t>
      </w:r>
      <w:r>
        <w:t>（　　）</w:t>
      </w:r>
      <w:r w:rsidRPr="0060491E">
        <w:rPr>
          <w:kern w:val="2"/>
          <w:szCs w:val="22"/>
        </w:rPr>
        <w:t>Advances in medical _____ have saved countless (</w:t>
      </w:r>
      <w:r w:rsidRPr="0060491E">
        <w:rPr>
          <w:rFonts w:hint="eastAsia"/>
          <w:kern w:val="2"/>
          <w:szCs w:val="22"/>
        </w:rPr>
        <w:t>無數的</w:t>
      </w:r>
      <w:r w:rsidRPr="0060491E">
        <w:rPr>
          <w:kern w:val="2"/>
          <w:szCs w:val="22"/>
        </w:rPr>
        <w:t>) lives.</w:t>
      </w:r>
      <w:r>
        <w:t xml:space="preserve">　</w:t>
      </w:r>
      <w:bookmarkEnd w:id="16"/>
    </w:p>
    <w:p w14:paraId="66FD45A8" w14:textId="1D663EC3" w:rsidR="00E614C0" w:rsidRPr="00E614C0" w:rsidRDefault="00E36595" w:rsidP="00E614C0">
      <w:pPr>
        <w:pStyle w:val="Normal012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57" w:name="QQ180306001010_1_1"/>
      <w:r w:rsidRPr="0060491E">
        <w:rPr>
          <w:kern w:val="2"/>
          <w:szCs w:val="22"/>
        </w:rPr>
        <w:t xml:space="preserve"> surface</w:t>
      </w:r>
      <w:r>
        <w:t xml:space="preserve">　</w:t>
      </w:r>
      <w:bookmarkEnd w:id="57"/>
      <w:r>
        <w:t>(B)</w:t>
      </w:r>
      <w:bookmarkStart w:id="58" w:name="QQ180306001010_1_2"/>
      <w:r w:rsidRPr="0060491E">
        <w:rPr>
          <w:kern w:val="2"/>
          <w:szCs w:val="22"/>
        </w:rPr>
        <w:t xml:space="preserve"> threat</w:t>
      </w:r>
      <w:r>
        <w:t xml:space="preserve">　</w:t>
      </w:r>
      <w:bookmarkEnd w:id="58"/>
      <w:r>
        <w:t>(C)</w:t>
      </w:r>
      <w:bookmarkStart w:id="59" w:name="QQ180306001010_1_3"/>
      <w:r w:rsidRPr="0060491E">
        <w:rPr>
          <w:kern w:val="2"/>
          <w:szCs w:val="22"/>
        </w:rPr>
        <w:t xml:space="preserve"> wire</w:t>
      </w:r>
      <w:r>
        <w:t xml:space="preserve">　</w:t>
      </w:r>
      <w:bookmarkEnd w:id="59"/>
      <w:r>
        <w:t>(D)</w:t>
      </w:r>
      <w:bookmarkStart w:id="60" w:name="QQ180306001010_1_4"/>
      <w:r w:rsidRPr="0060491E">
        <w:rPr>
          <w:kern w:val="2"/>
          <w:szCs w:val="22"/>
        </w:rPr>
        <w:t xml:space="preserve"> technology</w:t>
      </w:r>
      <w:r>
        <w:t xml:space="preserve">　</w:t>
      </w:r>
      <w:bookmarkEnd w:id="17"/>
      <w:bookmarkEnd w:id="60"/>
    </w:p>
    <w:p w14:paraId="6B72972E" w14:textId="77777777" w:rsidR="00E36595" w:rsidRDefault="00E36595" w:rsidP="00E36595">
      <w:pPr>
        <w:pStyle w:val="Normal016"/>
        <w:snapToGrid w:val="0"/>
        <w:spacing w:before="80"/>
        <w:textAlignment w:val="center"/>
      </w:pPr>
      <w:r>
        <w:t>20.</w:t>
      </w:r>
      <w:r>
        <w:t>（　　）</w:t>
      </w:r>
      <w:r w:rsidRPr="009455DC">
        <w:rPr>
          <w:kern w:val="2"/>
          <w:szCs w:val="22"/>
        </w:rPr>
        <w:t>King John had _____ this country for twenty years before he passed away.</w:t>
      </w:r>
      <w:r>
        <w:t xml:space="preserve">　</w:t>
      </w:r>
      <w:bookmarkEnd w:id="18"/>
    </w:p>
    <w:p w14:paraId="6F7DDBE4" w14:textId="0530E046" w:rsidR="00E36595" w:rsidRPr="00E36595" w:rsidRDefault="00E36595" w:rsidP="00E36595">
      <w:pPr>
        <w:pStyle w:val="Normal016"/>
        <w:snapToGrid w:val="0"/>
        <w:spacing w:before="80"/>
        <w:textAlignment w:val="center"/>
      </w:pPr>
      <w:r>
        <w:t xml:space="preserve">           (A)</w:t>
      </w:r>
      <w:bookmarkStart w:id="61" w:name="QQ180306001469_1_1"/>
      <w:r w:rsidRPr="009455DC">
        <w:rPr>
          <w:kern w:val="2"/>
          <w:szCs w:val="22"/>
        </w:rPr>
        <w:t xml:space="preserve"> leaped</w:t>
      </w:r>
      <w:r>
        <w:t xml:space="preserve">　</w:t>
      </w:r>
      <w:bookmarkEnd w:id="61"/>
      <w:r>
        <w:t>(B)</w:t>
      </w:r>
      <w:bookmarkStart w:id="62" w:name="QQ180306001469_1_2"/>
      <w:r w:rsidRPr="009455DC">
        <w:rPr>
          <w:kern w:val="2"/>
          <w:szCs w:val="22"/>
        </w:rPr>
        <w:t xml:space="preserve"> ruled</w:t>
      </w:r>
      <w:r>
        <w:t xml:space="preserve">　</w:t>
      </w:r>
      <w:bookmarkEnd w:id="62"/>
      <w:r>
        <w:t>(C)</w:t>
      </w:r>
      <w:bookmarkStart w:id="63" w:name="QQ180306001469_1_3"/>
      <w:r w:rsidRPr="009455DC">
        <w:rPr>
          <w:kern w:val="2"/>
          <w:szCs w:val="22"/>
        </w:rPr>
        <w:t xml:space="preserve"> discovered</w:t>
      </w:r>
      <w:r>
        <w:t xml:space="preserve">　</w:t>
      </w:r>
      <w:bookmarkEnd w:id="63"/>
      <w:r>
        <w:t>(D)</w:t>
      </w:r>
      <w:bookmarkStart w:id="64" w:name="QQ180306001469_1_4"/>
      <w:r w:rsidRPr="009455DC">
        <w:rPr>
          <w:kern w:val="2"/>
          <w:szCs w:val="22"/>
        </w:rPr>
        <w:t xml:space="preserve"> explained</w:t>
      </w:r>
      <w:r>
        <w:t xml:space="preserve">　</w:t>
      </w:r>
      <w:bookmarkEnd w:id="19"/>
      <w:bookmarkEnd w:id="64"/>
    </w:p>
    <w:p w14:paraId="2AF217AC" w14:textId="77777777" w:rsidR="00E36595" w:rsidRDefault="00E36595" w:rsidP="00E36595">
      <w:pPr>
        <w:pStyle w:val="Normal017"/>
        <w:snapToGrid w:val="0"/>
        <w:spacing w:before="80"/>
        <w:textAlignment w:val="center"/>
      </w:pPr>
      <w:r>
        <w:t>21.</w:t>
      </w:r>
      <w:r>
        <w:t>（　　）</w:t>
      </w:r>
      <w:r w:rsidRPr="0060491E">
        <w:rPr>
          <w:kern w:val="2"/>
          <w:szCs w:val="22"/>
        </w:rPr>
        <w:t>The sports car is too expensive for a(n) _____ person to buy.</w:t>
      </w:r>
      <w:r>
        <w:t xml:space="preserve">　</w:t>
      </w:r>
      <w:bookmarkEnd w:id="20"/>
    </w:p>
    <w:p w14:paraId="4A699DC8" w14:textId="4E3E645A" w:rsidR="00E36595" w:rsidRDefault="00E36595" w:rsidP="00E36595">
      <w:pPr>
        <w:pStyle w:val="Normal017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(A)</w:t>
      </w:r>
      <w:bookmarkStart w:id="65" w:name="QQ180306001004_1_1"/>
      <w:r w:rsidRPr="0060491E">
        <w:rPr>
          <w:kern w:val="2"/>
          <w:szCs w:val="22"/>
        </w:rPr>
        <w:t xml:space="preserve"> ordinary</w:t>
      </w:r>
      <w:r>
        <w:t xml:space="preserve">　</w:t>
      </w:r>
      <w:bookmarkEnd w:id="65"/>
      <w:r>
        <w:t>(B)</w:t>
      </w:r>
      <w:bookmarkStart w:id="66" w:name="QQ180306001004_1_2"/>
      <w:r w:rsidRPr="0060491E">
        <w:rPr>
          <w:kern w:val="2"/>
          <w:szCs w:val="22"/>
        </w:rPr>
        <w:t xml:space="preserve"> clever</w:t>
      </w:r>
      <w:r>
        <w:t xml:space="preserve">　</w:t>
      </w:r>
      <w:bookmarkEnd w:id="66"/>
      <w:r>
        <w:t>(C)</w:t>
      </w:r>
      <w:bookmarkStart w:id="67" w:name="QQ180306001004_1_3"/>
      <w:r w:rsidRPr="0060491E">
        <w:rPr>
          <w:kern w:val="2"/>
          <w:szCs w:val="22"/>
        </w:rPr>
        <w:t xml:space="preserve"> wise</w:t>
      </w:r>
      <w:r>
        <w:t xml:space="preserve">　</w:t>
      </w:r>
      <w:bookmarkEnd w:id="67"/>
      <w:r>
        <w:t>(D)</w:t>
      </w:r>
      <w:bookmarkStart w:id="68" w:name="QQ180306001004_1_4"/>
      <w:r w:rsidRPr="0060491E">
        <w:rPr>
          <w:kern w:val="2"/>
          <w:szCs w:val="22"/>
        </w:rPr>
        <w:t xml:space="preserve"> honest</w:t>
      </w:r>
      <w:r>
        <w:t xml:space="preserve">　</w:t>
      </w:r>
      <w:bookmarkEnd w:id="21"/>
      <w:bookmarkEnd w:id="68"/>
    </w:p>
    <w:p w14:paraId="787AAD9A" w14:textId="77777777" w:rsidR="00E36595" w:rsidRDefault="00E36595" w:rsidP="00E36595">
      <w:pPr>
        <w:pStyle w:val="Normal018"/>
        <w:snapToGrid w:val="0"/>
        <w:spacing w:before="80"/>
        <w:textAlignment w:val="center"/>
      </w:pPr>
      <w:r>
        <w:t>22.</w:t>
      </w:r>
      <w:r>
        <w:t>（　　）</w:t>
      </w:r>
      <w:r w:rsidRPr="0060491E">
        <w:rPr>
          <w:kern w:val="2"/>
          <w:szCs w:val="22"/>
        </w:rPr>
        <w:t>This car has a(n) _____ color. I’ve never seen it anywhere else.</w:t>
      </w:r>
      <w:r>
        <w:t xml:space="preserve">　</w:t>
      </w:r>
      <w:bookmarkEnd w:id="22"/>
    </w:p>
    <w:p w14:paraId="50D6E77C" w14:textId="0C481DFA" w:rsidR="00E36595" w:rsidRDefault="00E36595" w:rsidP="00E36595">
      <w:pPr>
        <w:pStyle w:val="Normal018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69" w:name="QQ180306000999_1_1"/>
      <w:r w:rsidRPr="0060491E">
        <w:rPr>
          <w:kern w:val="2"/>
          <w:szCs w:val="22"/>
        </w:rPr>
        <w:t xml:space="preserve"> ancient</w:t>
      </w:r>
      <w:r>
        <w:t xml:space="preserve">　</w:t>
      </w:r>
      <w:bookmarkEnd w:id="69"/>
      <w:r>
        <w:t>(B)</w:t>
      </w:r>
      <w:bookmarkStart w:id="70" w:name="QQ180306000999_1_2"/>
      <w:r w:rsidRPr="0060491E">
        <w:rPr>
          <w:kern w:val="2"/>
          <w:szCs w:val="22"/>
        </w:rPr>
        <w:t xml:space="preserve"> unique</w:t>
      </w:r>
      <w:r>
        <w:t xml:space="preserve">　</w:t>
      </w:r>
      <w:bookmarkEnd w:id="70"/>
      <w:r>
        <w:t>(C)</w:t>
      </w:r>
      <w:bookmarkStart w:id="71" w:name="QQ180306000999_1_3"/>
      <w:r w:rsidRPr="0060491E">
        <w:rPr>
          <w:kern w:val="2"/>
          <w:szCs w:val="22"/>
        </w:rPr>
        <w:t xml:space="preserve"> cunning</w:t>
      </w:r>
      <w:r>
        <w:t xml:space="preserve">　</w:t>
      </w:r>
      <w:bookmarkEnd w:id="71"/>
      <w:r>
        <w:t>(D)</w:t>
      </w:r>
      <w:bookmarkStart w:id="72" w:name="QQ180306000999_1_4"/>
      <w:r w:rsidRPr="0060491E">
        <w:rPr>
          <w:kern w:val="2"/>
          <w:szCs w:val="22"/>
        </w:rPr>
        <w:t xml:space="preserve"> various</w:t>
      </w:r>
      <w:r>
        <w:t xml:space="preserve">　</w:t>
      </w:r>
      <w:bookmarkEnd w:id="23"/>
      <w:bookmarkEnd w:id="72"/>
    </w:p>
    <w:p w14:paraId="0970D7C4" w14:textId="77777777" w:rsidR="00E614C0" w:rsidRDefault="00E614C0" w:rsidP="00E614C0">
      <w:pPr>
        <w:pStyle w:val="Normal00"/>
        <w:snapToGrid w:val="0"/>
        <w:spacing w:before="80"/>
        <w:textAlignment w:val="center"/>
        <w:rPr>
          <w:kern w:val="2"/>
          <w:szCs w:val="22"/>
        </w:rPr>
      </w:pPr>
      <w:bookmarkStart w:id="73" w:name="QQ180306001014_1_H"/>
      <w:bookmarkStart w:id="74" w:name="QQ180306001014"/>
      <w:bookmarkStart w:id="75" w:name="QQ180306001016_1_H"/>
      <w:bookmarkStart w:id="76" w:name="QQ180306001016"/>
      <w:bookmarkStart w:id="77" w:name="QQ180306000991_1_H"/>
      <w:bookmarkStart w:id="78" w:name="QQ180306000991"/>
      <w:bookmarkStart w:id="79" w:name="QQ180306000177_1_H"/>
      <w:bookmarkStart w:id="80" w:name="QQ180306000177"/>
      <w:bookmarkStart w:id="81" w:name="QQ180306000180_1_H"/>
      <w:bookmarkStart w:id="82" w:name="QQ180306000180"/>
      <w:bookmarkStart w:id="83" w:name="QQ180306000175_1_H"/>
      <w:bookmarkStart w:id="84" w:name="QQ180306000175"/>
      <w:r>
        <w:t>23.</w:t>
      </w:r>
      <w:r>
        <w:t>（　　）</w:t>
      </w:r>
      <w:r w:rsidRPr="0060491E">
        <w:rPr>
          <w:kern w:val="2"/>
          <w:szCs w:val="22"/>
        </w:rPr>
        <w:t xml:space="preserve">The English teacher is patiently _____ the difficult grammar rules to her students in the </w:t>
      </w:r>
    </w:p>
    <w:p w14:paraId="09311385" w14:textId="5C2C9E53" w:rsidR="00E614C0" w:rsidRDefault="00E614C0" w:rsidP="00E614C0">
      <w:pPr>
        <w:pStyle w:val="Normal00"/>
        <w:snapToGrid w:val="0"/>
        <w:spacing w:before="80"/>
        <w:textAlignment w:val="center"/>
        <w:rPr>
          <w:rFonts w:eastAsia="Times New Roman"/>
          <w:lang w:eastAsia="zh-CN"/>
        </w:rPr>
      </w:pPr>
      <w:r>
        <w:rPr>
          <w:kern w:val="2"/>
          <w:szCs w:val="22"/>
        </w:rPr>
        <w:t xml:space="preserve">           </w:t>
      </w:r>
      <w:r w:rsidRPr="0060491E">
        <w:rPr>
          <w:kern w:val="2"/>
          <w:szCs w:val="22"/>
        </w:rPr>
        <w:t>classroom.</w:t>
      </w:r>
      <w:r>
        <w:t xml:space="preserve">　</w:t>
      </w:r>
      <w:bookmarkEnd w:id="73"/>
      <w:r>
        <w:t>(A)</w:t>
      </w:r>
      <w:bookmarkStart w:id="85" w:name="QQ180306001014_1_1"/>
      <w:r w:rsidRPr="0060491E">
        <w:rPr>
          <w:kern w:val="2"/>
          <w:szCs w:val="22"/>
        </w:rPr>
        <w:t xml:space="preserve"> behaving</w:t>
      </w:r>
      <w:r>
        <w:t xml:space="preserve">　</w:t>
      </w:r>
      <w:bookmarkEnd w:id="85"/>
      <w:r>
        <w:t>(B)</w:t>
      </w:r>
      <w:bookmarkStart w:id="86" w:name="QQ180306001014_1_2"/>
      <w:r w:rsidRPr="0060491E">
        <w:rPr>
          <w:kern w:val="2"/>
          <w:szCs w:val="22"/>
        </w:rPr>
        <w:t xml:space="preserve"> explaining</w:t>
      </w:r>
      <w:r>
        <w:t xml:space="preserve">　</w:t>
      </w:r>
      <w:bookmarkEnd w:id="86"/>
      <w:r>
        <w:t>(C)</w:t>
      </w:r>
      <w:bookmarkStart w:id="87" w:name="QQ180306001014_1_3"/>
      <w:r w:rsidRPr="0060491E">
        <w:rPr>
          <w:kern w:val="2"/>
          <w:szCs w:val="22"/>
        </w:rPr>
        <w:t xml:space="preserve"> discovering</w:t>
      </w:r>
      <w:r>
        <w:t xml:space="preserve">　</w:t>
      </w:r>
      <w:bookmarkEnd w:id="87"/>
      <w:r>
        <w:t>(D)</w:t>
      </w:r>
      <w:bookmarkStart w:id="88" w:name="QQ180306001014_1_4"/>
      <w:r w:rsidRPr="0060491E">
        <w:rPr>
          <w:kern w:val="2"/>
          <w:szCs w:val="22"/>
        </w:rPr>
        <w:t xml:space="preserve"> accepting</w:t>
      </w:r>
      <w:r>
        <w:t xml:space="preserve">　</w:t>
      </w:r>
      <w:bookmarkEnd w:id="74"/>
      <w:bookmarkEnd w:id="88"/>
    </w:p>
    <w:p w14:paraId="6A5E8179" w14:textId="77777777" w:rsidR="00E614C0" w:rsidRDefault="00E614C0" w:rsidP="00E614C0">
      <w:pPr>
        <w:pStyle w:val="Normal09"/>
        <w:snapToGrid w:val="0"/>
        <w:spacing w:before="80"/>
        <w:textAlignment w:val="center"/>
        <w:rPr>
          <w:kern w:val="2"/>
          <w:szCs w:val="22"/>
        </w:rPr>
      </w:pPr>
      <w:r>
        <w:t>24.</w:t>
      </w:r>
      <w:r>
        <w:t>（　　）</w:t>
      </w:r>
      <w:r w:rsidRPr="0060491E">
        <w:rPr>
          <w:kern w:val="2"/>
          <w:szCs w:val="22"/>
        </w:rPr>
        <w:t xml:space="preserve">The Greek government is trying hard to improve the economy in order to _____ the </w:t>
      </w:r>
    </w:p>
    <w:p w14:paraId="3AC680B3" w14:textId="1877CC44" w:rsidR="00E614C0" w:rsidRDefault="00E614C0" w:rsidP="00E614C0">
      <w:pPr>
        <w:pStyle w:val="Normal09"/>
        <w:snapToGrid w:val="0"/>
        <w:spacing w:before="80"/>
        <w:textAlignment w:val="center"/>
        <w:rPr>
          <w:rFonts w:eastAsia="Times New Roman"/>
          <w:lang w:eastAsia="zh-CN"/>
        </w:rPr>
      </w:pPr>
      <w:r>
        <w:rPr>
          <w:kern w:val="2"/>
          <w:szCs w:val="22"/>
        </w:rPr>
        <w:t xml:space="preserve">           </w:t>
      </w:r>
      <w:r w:rsidRPr="0060491E">
        <w:rPr>
          <w:kern w:val="2"/>
          <w:szCs w:val="22"/>
        </w:rPr>
        <w:t>unemployment (</w:t>
      </w:r>
      <w:r w:rsidRPr="0060491E">
        <w:rPr>
          <w:rFonts w:hint="eastAsia"/>
          <w:kern w:val="2"/>
          <w:szCs w:val="22"/>
        </w:rPr>
        <w:t>失業</w:t>
      </w:r>
      <w:r w:rsidRPr="0060491E">
        <w:rPr>
          <w:kern w:val="2"/>
          <w:szCs w:val="22"/>
        </w:rPr>
        <w:t>) rate.</w:t>
      </w:r>
      <w:r>
        <w:t xml:space="preserve">　</w:t>
      </w:r>
      <w:bookmarkEnd w:id="75"/>
      <w:r>
        <w:t>(A)</w:t>
      </w:r>
      <w:bookmarkStart w:id="89" w:name="QQ180306001016_1_1"/>
      <w:r w:rsidRPr="0060491E">
        <w:rPr>
          <w:kern w:val="2"/>
          <w:szCs w:val="22"/>
        </w:rPr>
        <w:t xml:space="preserve"> achieve</w:t>
      </w:r>
      <w:r>
        <w:t xml:space="preserve">　</w:t>
      </w:r>
      <w:bookmarkEnd w:id="89"/>
      <w:r>
        <w:t>(B)</w:t>
      </w:r>
      <w:bookmarkStart w:id="90" w:name="QQ180306001016_1_2"/>
      <w:r w:rsidRPr="0060491E">
        <w:rPr>
          <w:kern w:val="2"/>
          <w:szCs w:val="22"/>
        </w:rPr>
        <w:t xml:space="preserve"> escape</w:t>
      </w:r>
      <w:r>
        <w:t xml:space="preserve">　</w:t>
      </w:r>
      <w:bookmarkEnd w:id="90"/>
      <w:r>
        <w:t>(C)</w:t>
      </w:r>
      <w:bookmarkStart w:id="91" w:name="QQ180306001016_1_3"/>
      <w:r w:rsidRPr="0060491E">
        <w:rPr>
          <w:kern w:val="2"/>
          <w:szCs w:val="22"/>
        </w:rPr>
        <w:t xml:space="preserve"> develop</w:t>
      </w:r>
      <w:r>
        <w:t xml:space="preserve">　</w:t>
      </w:r>
      <w:bookmarkEnd w:id="91"/>
      <w:r>
        <w:t>(D)</w:t>
      </w:r>
      <w:bookmarkStart w:id="92" w:name="QQ180306001016_1_4"/>
      <w:r w:rsidRPr="0060491E">
        <w:rPr>
          <w:kern w:val="2"/>
          <w:szCs w:val="22"/>
        </w:rPr>
        <w:t xml:space="preserve"> lower</w:t>
      </w:r>
      <w:r>
        <w:t xml:space="preserve">　</w:t>
      </w:r>
      <w:bookmarkEnd w:id="76"/>
      <w:bookmarkEnd w:id="92"/>
    </w:p>
    <w:p w14:paraId="74B506B3" w14:textId="3138A499" w:rsidR="00E614C0" w:rsidRDefault="00E614C0" w:rsidP="00E614C0">
      <w:pPr>
        <w:pStyle w:val="Normal019"/>
        <w:snapToGrid w:val="0"/>
        <w:spacing w:before="80"/>
        <w:textAlignment w:val="center"/>
      </w:pPr>
      <w:r>
        <w:t>25.</w:t>
      </w:r>
      <w:r>
        <w:t>（　　）</w:t>
      </w:r>
      <w:r w:rsidRPr="0060491E">
        <w:rPr>
          <w:kern w:val="2"/>
          <w:szCs w:val="22"/>
        </w:rPr>
        <w:t>The goal of Tomb-Sweeping Day</w:t>
      </w:r>
      <w:r w:rsidR="00FF5504">
        <w:rPr>
          <w:kern w:val="2"/>
          <w:szCs w:val="22"/>
        </w:rPr>
        <w:t xml:space="preserve"> (</w:t>
      </w:r>
      <w:r w:rsidR="00FF5504">
        <w:rPr>
          <w:rFonts w:hint="eastAsia"/>
          <w:kern w:val="2"/>
          <w:szCs w:val="22"/>
        </w:rPr>
        <w:t>清明節</w:t>
      </w:r>
      <w:r w:rsidR="00FF5504">
        <w:rPr>
          <w:kern w:val="2"/>
          <w:szCs w:val="22"/>
        </w:rPr>
        <w:t>)</w:t>
      </w:r>
      <w:r w:rsidRPr="0060491E">
        <w:rPr>
          <w:kern w:val="2"/>
          <w:szCs w:val="22"/>
        </w:rPr>
        <w:t xml:space="preserve"> is to express our respect to our _____.</w:t>
      </w:r>
      <w:r>
        <w:t xml:space="preserve">　</w:t>
      </w:r>
      <w:bookmarkEnd w:id="77"/>
    </w:p>
    <w:p w14:paraId="76828B90" w14:textId="1C0081C9" w:rsidR="00E614C0" w:rsidRPr="00E614C0" w:rsidRDefault="00E614C0" w:rsidP="00E614C0">
      <w:pPr>
        <w:pStyle w:val="Normal019"/>
        <w:snapToGrid w:val="0"/>
        <w:spacing w:before="80"/>
        <w:textAlignment w:val="center"/>
        <w:rPr>
          <w:kern w:val="2"/>
          <w:szCs w:val="22"/>
        </w:rPr>
      </w:pPr>
      <w:r>
        <w:t xml:space="preserve">           (A)</w:t>
      </w:r>
      <w:bookmarkStart w:id="93" w:name="QQ180306000991_1_1"/>
      <w:r w:rsidRPr="0060491E">
        <w:rPr>
          <w:kern w:val="2"/>
          <w:szCs w:val="22"/>
        </w:rPr>
        <w:t xml:space="preserve"> rulers</w:t>
      </w:r>
      <w:r>
        <w:t xml:space="preserve">　</w:t>
      </w:r>
      <w:bookmarkEnd w:id="93"/>
      <w:r>
        <w:t>(B)</w:t>
      </w:r>
      <w:bookmarkStart w:id="94" w:name="QQ180306000991_1_2"/>
      <w:r w:rsidRPr="0060491E">
        <w:rPr>
          <w:kern w:val="2"/>
          <w:szCs w:val="22"/>
        </w:rPr>
        <w:t xml:space="preserve"> prisoners</w:t>
      </w:r>
      <w:r>
        <w:t xml:space="preserve">　</w:t>
      </w:r>
      <w:bookmarkEnd w:id="94"/>
      <w:r>
        <w:t>(C)</w:t>
      </w:r>
      <w:bookmarkStart w:id="95" w:name="QQ180306000991_1_3"/>
      <w:r w:rsidRPr="0060491E">
        <w:rPr>
          <w:kern w:val="2"/>
          <w:szCs w:val="22"/>
        </w:rPr>
        <w:t xml:space="preserve"> poets</w:t>
      </w:r>
      <w:r>
        <w:t xml:space="preserve">　</w:t>
      </w:r>
      <w:bookmarkEnd w:id="95"/>
      <w:r>
        <w:t>(D)</w:t>
      </w:r>
      <w:bookmarkStart w:id="96" w:name="QQ180306000991_1_4"/>
      <w:r w:rsidRPr="0060491E">
        <w:rPr>
          <w:kern w:val="2"/>
          <w:szCs w:val="22"/>
        </w:rPr>
        <w:t xml:space="preserve"> ancestors</w:t>
      </w:r>
      <w:r>
        <w:t xml:space="preserve">　</w:t>
      </w:r>
      <w:bookmarkEnd w:id="78"/>
      <w:bookmarkEnd w:id="96"/>
    </w:p>
    <w:p w14:paraId="19544916" w14:textId="77777777" w:rsidR="00876676" w:rsidRDefault="00876676" w:rsidP="00876676">
      <w:pPr>
        <w:pStyle w:val="Normal021"/>
        <w:snapToGrid w:val="0"/>
        <w:spacing w:before="80"/>
        <w:textAlignment w:val="center"/>
      </w:pPr>
      <w:r>
        <w:t>26.</w:t>
      </w:r>
      <w:r>
        <w:t>（　　）</w:t>
      </w:r>
      <w:r w:rsidRPr="001B7F7A">
        <w:rPr>
          <w:kern w:val="2"/>
          <w:szCs w:val="22"/>
        </w:rPr>
        <w:t>Each member of the band has outstanding (</w:t>
      </w:r>
      <w:r w:rsidRPr="001B7F7A">
        <w:rPr>
          <w:rFonts w:hint="eastAsia"/>
          <w:kern w:val="2"/>
          <w:szCs w:val="22"/>
        </w:rPr>
        <w:t>顯著的</w:t>
      </w:r>
      <w:r w:rsidRPr="001B7F7A">
        <w:rPr>
          <w:kern w:val="2"/>
          <w:szCs w:val="22"/>
        </w:rPr>
        <w:t xml:space="preserve">) musical </w:t>
      </w:r>
      <w:r w:rsidRPr="001B7F7A">
        <w:rPr>
          <w:kern w:val="2"/>
          <w:szCs w:val="22"/>
          <w:u w:val="single"/>
        </w:rPr>
        <w:t>skills</w:t>
      </w:r>
      <w:r w:rsidRPr="001B7F7A">
        <w:rPr>
          <w:kern w:val="2"/>
          <w:szCs w:val="22"/>
        </w:rPr>
        <w:t>.</w:t>
      </w:r>
      <w:r>
        <w:t xml:space="preserve">　</w:t>
      </w:r>
      <w:bookmarkEnd w:id="79"/>
    </w:p>
    <w:p w14:paraId="5F8F6C33" w14:textId="64A11857" w:rsidR="00876676" w:rsidRDefault="00876676" w:rsidP="00876676">
      <w:pPr>
        <w:pStyle w:val="Normal021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97" w:name="QQ180306000177_1_1"/>
      <w:r w:rsidRPr="001B7F7A">
        <w:rPr>
          <w:kern w:val="2"/>
          <w:szCs w:val="22"/>
        </w:rPr>
        <w:t xml:space="preserve"> ancestors</w:t>
      </w:r>
      <w:r>
        <w:t xml:space="preserve">　</w:t>
      </w:r>
      <w:bookmarkEnd w:id="97"/>
      <w:r>
        <w:t>(B)</w:t>
      </w:r>
      <w:bookmarkStart w:id="98" w:name="QQ180306000177_1_2"/>
      <w:r w:rsidRPr="001B7F7A">
        <w:rPr>
          <w:kern w:val="2"/>
          <w:szCs w:val="22"/>
        </w:rPr>
        <w:t xml:space="preserve"> illnesses</w:t>
      </w:r>
      <w:r>
        <w:t xml:space="preserve">　</w:t>
      </w:r>
      <w:bookmarkEnd w:id="98"/>
      <w:r>
        <w:t>(C)</w:t>
      </w:r>
      <w:bookmarkStart w:id="99" w:name="QQ180306000177_1_3"/>
      <w:r w:rsidRPr="001B7F7A">
        <w:rPr>
          <w:kern w:val="2"/>
          <w:szCs w:val="22"/>
        </w:rPr>
        <w:t xml:space="preserve"> addresses</w:t>
      </w:r>
      <w:r>
        <w:t xml:space="preserve">　</w:t>
      </w:r>
      <w:bookmarkEnd w:id="99"/>
      <w:r>
        <w:t>(D)</w:t>
      </w:r>
      <w:bookmarkStart w:id="100" w:name="QQ180306000177_1_4"/>
      <w:r w:rsidRPr="001B7F7A">
        <w:rPr>
          <w:kern w:val="2"/>
          <w:szCs w:val="22"/>
        </w:rPr>
        <w:t xml:space="preserve"> abilities</w:t>
      </w:r>
      <w:r>
        <w:t xml:space="preserve">　</w:t>
      </w:r>
      <w:bookmarkEnd w:id="80"/>
      <w:bookmarkEnd w:id="100"/>
    </w:p>
    <w:p w14:paraId="27BB2FF0" w14:textId="77777777" w:rsidR="00876676" w:rsidRDefault="00876676" w:rsidP="00876676">
      <w:pPr>
        <w:pStyle w:val="Normal025"/>
        <w:snapToGrid w:val="0"/>
        <w:spacing w:before="80"/>
        <w:textAlignment w:val="center"/>
      </w:pPr>
      <w:r>
        <w:t>27.</w:t>
      </w:r>
      <w:r>
        <w:t>（　　）</w:t>
      </w:r>
      <w:r w:rsidRPr="001B7F7A">
        <w:rPr>
          <w:kern w:val="2"/>
          <w:szCs w:val="22"/>
        </w:rPr>
        <w:t xml:space="preserve">Elephants are </w:t>
      </w:r>
      <w:r w:rsidRPr="001B7F7A">
        <w:rPr>
          <w:kern w:val="2"/>
          <w:szCs w:val="22"/>
          <w:u w:val="single"/>
        </w:rPr>
        <w:t>smart</w:t>
      </w:r>
      <w:r w:rsidRPr="001B7F7A">
        <w:rPr>
          <w:kern w:val="2"/>
          <w:szCs w:val="22"/>
        </w:rPr>
        <w:t xml:space="preserve"> enough to hide their dying places so that no humans can find them.</w:t>
      </w:r>
      <w:r>
        <w:t xml:space="preserve">　</w:t>
      </w:r>
      <w:bookmarkEnd w:id="81"/>
    </w:p>
    <w:p w14:paraId="1C36C994" w14:textId="2B72C0A5" w:rsidR="00876676" w:rsidRDefault="00876676" w:rsidP="00876676">
      <w:pPr>
        <w:pStyle w:val="Normal025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101" w:name="QQ180306000180_1_1"/>
      <w:r w:rsidRPr="001B7F7A">
        <w:rPr>
          <w:kern w:val="2"/>
          <w:szCs w:val="22"/>
        </w:rPr>
        <w:t xml:space="preserve"> public</w:t>
      </w:r>
      <w:r>
        <w:t xml:space="preserve">　</w:t>
      </w:r>
      <w:bookmarkEnd w:id="101"/>
      <w:r>
        <w:t>(B)</w:t>
      </w:r>
      <w:bookmarkStart w:id="102" w:name="QQ180306000180_1_2"/>
      <w:r w:rsidRPr="001B7F7A">
        <w:rPr>
          <w:kern w:val="2"/>
          <w:szCs w:val="22"/>
        </w:rPr>
        <w:t xml:space="preserve"> equal</w:t>
      </w:r>
      <w:r>
        <w:t xml:space="preserve">　</w:t>
      </w:r>
      <w:bookmarkEnd w:id="102"/>
      <w:r>
        <w:t>(C)</w:t>
      </w:r>
      <w:bookmarkStart w:id="103" w:name="QQ180306000180_1_3"/>
      <w:r w:rsidRPr="001B7F7A">
        <w:rPr>
          <w:kern w:val="2"/>
          <w:szCs w:val="22"/>
        </w:rPr>
        <w:t xml:space="preserve"> clever</w:t>
      </w:r>
      <w:r>
        <w:t xml:space="preserve">　</w:t>
      </w:r>
      <w:bookmarkEnd w:id="103"/>
      <w:r>
        <w:t>(D)</w:t>
      </w:r>
      <w:bookmarkStart w:id="104" w:name="QQ180306000180_1_4"/>
      <w:r w:rsidRPr="001B7F7A">
        <w:rPr>
          <w:kern w:val="2"/>
          <w:szCs w:val="22"/>
        </w:rPr>
        <w:t xml:space="preserve"> legal</w:t>
      </w:r>
      <w:r>
        <w:t xml:space="preserve">　</w:t>
      </w:r>
      <w:bookmarkEnd w:id="82"/>
      <w:bookmarkEnd w:id="104"/>
    </w:p>
    <w:p w14:paraId="48B22E06" w14:textId="77777777" w:rsidR="009C7C16" w:rsidRDefault="00876676" w:rsidP="009C7C16">
      <w:pPr>
        <w:pStyle w:val="Normal026"/>
        <w:snapToGrid w:val="0"/>
        <w:spacing w:before="80"/>
        <w:textAlignment w:val="center"/>
        <w:rPr>
          <w:kern w:val="2"/>
          <w:szCs w:val="22"/>
        </w:rPr>
      </w:pPr>
      <w:r>
        <w:t>28.</w:t>
      </w:r>
      <w:r>
        <w:t>（　　）</w:t>
      </w:r>
      <w:bookmarkStart w:id="105" w:name="QQ180307000866_1_H"/>
      <w:bookmarkEnd w:id="83"/>
      <w:bookmarkEnd w:id="84"/>
      <w:r w:rsidR="009C7C16" w:rsidRPr="00345B2C">
        <w:rPr>
          <w:kern w:val="2"/>
          <w:szCs w:val="22"/>
        </w:rPr>
        <w:t xml:space="preserve">Eating too much fast food can </w:t>
      </w:r>
      <w:r w:rsidR="009C7C16" w:rsidRPr="00345B2C">
        <w:rPr>
          <w:kern w:val="2"/>
          <w:szCs w:val="22"/>
          <w:u w:val="single"/>
        </w:rPr>
        <w:t>lead to</w:t>
      </w:r>
      <w:r w:rsidR="009C7C16" w:rsidRPr="00345B2C">
        <w:rPr>
          <w:kern w:val="2"/>
          <w:szCs w:val="22"/>
        </w:rPr>
        <w:t xml:space="preserve"> serious health problems. </w:t>
      </w:r>
      <w:bookmarkEnd w:id="105"/>
    </w:p>
    <w:p w14:paraId="51871FCC" w14:textId="6D093CBC" w:rsidR="00045A96" w:rsidRDefault="009C7C16" w:rsidP="009C7C16">
      <w:pPr>
        <w:pStyle w:val="Normal026"/>
        <w:snapToGrid w:val="0"/>
        <w:spacing w:before="80"/>
        <w:textAlignment w:val="center"/>
      </w:pPr>
      <w:r>
        <w:rPr>
          <w:kern w:val="2"/>
          <w:szCs w:val="22"/>
        </w:rPr>
        <w:t xml:space="preserve">          </w:t>
      </w:r>
      <w:r>
        <w:t>(A)</w:t>
      </w:r>
      <w:bookmarkStart w:id="106" w:name="QQ180307000866_1_1"/>
      <w:r w:rsidRPr="00345B2C">
        <w:rPr>
          <w:kern w:val="2"/>
          <w:szCs w:val="22"/>
        </w:rPr>
        <w:t xml:space="preserve"> result from</w:t>
      </w:r>
      <w:r>
        <w:t xml:space="preserve">　</w:t>
      </w:r>
      <w:bookmarkEnd w:id="106"/>
      <w:r>
        <w:t>(B)</w:t>
      </w:r>
      <w:bookmarkStart w:id="107" w:name="QQ180307000866_1_2"/>
      <w:r w:rsidRPr="00345B2C">
        <w:rPr>
          <w:kern w:val="2"/>
          <w:szCs w:val="22"/>
        </w:rPr>
        <w:t xml:space="preserve"> result in</w:t>
      </w:r>
      <w:r>
        <w:t xml:space="preserve">　</w:t>
      </w:r>
      <w:bookmarkEnd w:id="107"/>
      <w:r>
        <w:t>(C)</w:t>
      </w:r>
      <w:bookmarkStart w:id="108" w:name="QQ180307000866_1_3"/>
      <w:r w:rsidRPr="00345B2C">
        <w:rPr>
          <w:kern w:val="2"/>
          <w:szCs w:val="22"/>
        </w:rPr>
        <w:t xml:space="preserve"> belong to</w:t>
      </w:r>
      <w:r>
        <w:t xml:space="preserve">　</w:t>
      </w:r>
      <w:bookmarkEnd w:id="108"/>
      <w:r>
        <w:t>(D)</w:t>
      </w:r>
      <w:r w:rsidRPr="00345B2C">
        <w:rPr>
          <w:kern w:val="2"/>
          <w:szCs w:val="22"/>
        </w:rPr>
        <w:t xml:space="preserve"> fall for</w:t>
      </w:r>
    </w:p>
    <w:p w14:paraId="47DBA6EE" w14:textId="77777777" w:rsidR="00045A96" w:rsidRDefault="00045A96" w:rsidP="00567AE0">
      <w:pPr>
        <w:spacing w:line="220" w:lineRule="exact"/>
        <w:rPr>
          <w:rFonts w:eastAsia="細明體"/>
          <w:kern w:val="0"/>
        </w:rPr>
      </w:pPr>
    </w:p>
    <w:p w14:paraId="5133B425" w14:textId="77777777" w:rsidR="00CC215F" w:rsidRDefault="00310FBB" w:rsidP="00567AE0">
      <w:pPr>
        <w:spacing w:line="220" w:lineRule="exact"/>
        <w:rPr>
          <w:color w:val="000000"/>
        </w:rPr>
      </w:pPr>
      <w:r>
        <w:rPr>
          <w:rFonts w:hint="eastAsia"/>
          <w:color w:val="000000"/>
        </w:rPr>
        <w:t>三</w:t>
      </w:r>
      <w:r w:rsidR="00282E87">
        <w:rPr>
          <w:color w:val="000000"/>
        </w:rPr>
        <w:t>、</w:t>
      </w:r>
      <w:r w:rsidR="00282E87">
        <w:rPr>
          <w:rFonts w:hint="eastAsia"/>
          <w:color w:val="000000"/>
        </w:rPr>
        <w:t>語</w:t>
      </w:r>
      <w:r w:rsidR="00567AE0" w:rsidRPr="008B06C9">
        <w:rPr>
          <w:color w:val="000000"/>
        </w:rPr>
        <w:t>法與慣用語</w:t>
      </w:r>
      <w:r w:rsidR="00720D7B">
        <w:rPr>
          <w:color w:val="000000"/>
        </w:rPr>
        <w:t xml:space="preserve"> (</w:t>
      </w:r>
      <w:r w:rsidR="00860E8D">
        <w:rPr>
          <w:rFonts w:hint="eastAsia"/>
          <w:color w:val="000000"/>
        </w:rPr>
        <w:t>24</w:t>
      </w:r>
      <w:r w:rsidR="00567AE0" w:rsidRPr="008B06C9">
        <w:rPr>
          <w:color w:val="000000"/>
        </w:rPr>
        <w:t>%)</w:t>
      </w:r>
    </w:p>
    <w:p w14:paraId="30E04553" w14:textId="77777777" w:rsidR="008F0857" w:rsidRDefault="008F0857" w:rsidP="008F0857">
      <w:pPr>
        <w:pStyle w:val="Normal037"/>
        <w:snapToGrid w:val="0"/>
        <w:spacing w:before="80"/>
        <w:textAlignment w:val="center"/>
      </w:pPr>
      <w:bookmarkStart w:id="109" w:name="QQ180302001212_1_H"/>
      <w:bookmarkStart w:id="110" w:name="QQ180302001212"/>
      <w:bookmarkStart w:id="111" w:name="QQ180302001277_1_H"/>
      <w:bookmarkStart w:id="112" w:name="QQ180307000867_1_H"/>
      <w:bookmarkStart w:id="113" w:name="QQ180307000871_1_H"/>
      <w:bookmarkStart w:id="114" w:name="QQ180307000871"/>
      <w:bookmarkStart w:id="115" w:name="QQ180302001275_1_H"/>
      <w:bookmarkStart w:id="116" w:name="QQ180302001201_1_H"/>
      <w:bookmarkStart w:id="117" w:name="QQ180302001203_1_H"/>
      <w:bookmarkStart w:id="118" w:name="QQ180302001203"/>
      <w:bookmarkStart w:id="119" w:name="QQ180302001204_1_H"/>
      <w:bookmarkStart w:id="120" w:name="QQ180302001204"/>
      <w:bookmarkStart w:id="121" w:name="QQ180302001273_1_H"/>
      <w:bookmarkStart w:id="122" w:name="QQ180302001273"/>
      <w:bookmarkStart w:id="123" w:name="QQ180302001211_1_H"/>
      <w:bookmarkStart w:id="124" w:name="QQ180302001211"/>
      <w:bookmarkStart w:id="125" w:name="QQ180302001213_1_H"/>
      <w:bookmarkStart w:id="126" w:name="QQ180302001213"/>
      <w:r>
        <w:t>29.</w:t>
      </w:r>
      <w:r>
        <w:t>（　　）</w:t>
      </w:r>
      <w:r w:rsidRPr="00C105AD">
        <w:rPr>
          <w:kern w:val="2"/>
          <w:szCs w:val="22"/>
        </w:rPr>
        <w:t>Be careful of what you post on the Internet because you don’t know _____ might read it.</w:t>
      </w:r>
      <w:r>
        <w:t xml:space="preserve">　</w:t>
      </w:r>
      <w:bookmarkEnd w:id="109"/>
    </w:p>
    <w:p w14:paraId="288793AC" w14:textId="4E8E99F2" w:rsidR="008F0857" w:rsidRPr="000F02C5" w:rsidRDefault="008F0857" w:rsidP="000F02C5">
      <w:pPr>
        <w:pStyle w:val="Normal037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127" w:name="QQ180302001212_1_1"/>
      <w:r w:rsidRPr="00C105AD">
        <w:rPr>
          <w:kern w:val="2"/>
          <w:szCs w:val="22"/>
        </w:rPr>
        <w:t xml:space="preserve"> who</w:t>
      </w:r>
      <w:r>
        <w:t xml:space="preserve">　</w:t>
      </w:r>
      <w:bookmarkEnd w:id="127"/>
      <w:r>
        <w:t>(B)</w:t>
      </w:r>
      <w:bookmarkStart w:id="128" w:name="QQ180302001212_1_2"/>
      <w:r w:rsidRPr="00C105AD">
        <w:rPr>
          <w:kern w:val="2"/>
          <w:szCs w:val="22"/>
        </w:rPr>
        <w:t xml:space="preserve"> whom</w:t>
      </w:r>
      <w:r>
        <w:t xml:space="preserve">　</w:t>
      </w:r>
      <w:bookmarkEnd w:id="128"/>
      <w:r>
        <w:t>(C)</w:t>
      </w:r>
      <w:bookmarkStart w:id="129" w:name="QQ180302001212_1_3"/>
      <w:r w:rsidRPr="00C105AD">
        <w:rPr>
          <w:kern w:val="2"/>
          <w:szCs w:val="22"/>
        </w:rPr>
        <w:t xml:space="preserve"> what</w:t>
      </w:r>
      <w:r>
        <w:t xml:space="preserve">　</w:t>
      </w:r>
      <w:bookmarkEnd w:id="129"/>
      <w:r>
        <w:t>(D)</w:t>
      </w:r>
      <w:bookmarkStart w:id="130" w:name="QQ180302001212_1_4"/>
      <w:r w:rsidRPr="00C105AD">
        <w:rPr>
          <w:kern w:val="2"/>
          <w:szCs w:val="22"/>
        </w:rPr>
        <w:t xml:space="preserve"> that</w:t>
      </w:r>
      <w:r>
        <w:t xml:space="preserve">　</w:t>
      </w:r>
      <w:bookmarkStart w:id="131" w:name="QQ180307000871_1_4"/>
      <w:bookmarkEnd w:id="110"/>
      <w:bookmarkEnd w:id="111"/>
      <w:bookmarkEnd w:id="112"/>
      <w:bookmarkEnd w:id="113"/>
      <w:bookmarkEnd w:id="130"/>
      <w:r>
        <w:t xml:space="preserve">　</w:t>
      </w:r>
      <w:bookmarkEnd w:id="114"/>
      <w:bookmarkEnd w:id="131"/>
    </w:p>
    <w:p w14:paraId="77C94DC9" w14:textId="02FAEF34" w:rsidR="008F0857" w:rsidRDefault="00FF5504" w:rsidP="008F0857">
      <w:r>
        <w:t>3</w:t>
      </w:r>
      <w:r w:rsidR="000F02C5">
        <w:t>0</w:t>
      </w:r>
      <w:r w:rsidR="008F0857">
        <w:t>.</w:t>
      </w:r>
      <w:r w:rsidR="008F0857">
        <w:t>（　　）</w:t>
      </w:r>
      <w:r w:rsidR="008F0857" w:rsidRPr="00526B8A">
        <w:rPr>
          <w:rFonts w:eastAsia="細明體"/>
          <w:szCs w:val="22"/>
        </w:rPr>
        <w:t>The owner of the big house is going to have the kitchen and bedrooms _____.</w:t>
      </w:r>
      <w:r w:rsidR="008F0857">
        <w:t xml:space="preserve">　</w:t>
      </w:r>
      <w:bookmarkEnd w:id="115"/>
    </w:p>
    <w:p w14:paraId="7438F051" w14:textId="7CE1643A" w:rsidR="008F0857" w:rsidRDefault="008F0857" w:rsidP="008F0857">
      <w:r>
        <w:t xml:space="preserve">          (A)</w:t>
      </w:r>
      <w:bookmarkStart w:id="132" w:name="QQ180302001275_1_1"/>
      <w:r w:rsidRPr="00526B8A">
        <w:rPr>
          <w:rFonts w:eastAsia="細明體"/>
          <w:szCs w:val="22"/>
        </w:rPr>
        <w:t xml:space="preserve"> painted</w:t>
      </w:r>
      <w:r>
        <w:t xml:space="preserve">　</w:t>
      </w:r>
      <w:bookmarkEnd w:id="132"/>
      <w:r>
        <w:t>(B)</w:t>
      </w:r>
      <w:bookmarkStart w:id="133" w:name="QQ180302001275_1_2"/>
      <w:r w:rsidRPr="00526B8A">
        <w:rPr>
          <w:rFonts w:eastAsia="細明體"/>
          <w:szCs w:val="22"/>
        </w:rPr>
        <w:t xml:space="preserve"> paint</w:t>
      </w:r>
      <w:r>
        <w:t xml:space="preserve">　</w:t>
      </w:r>
      <w:bookmarkEnd w:id="133"/>
      <w:r>
        <w:t>(C)</w:t>
      </w:r>
      <w:bookmarkStart w:id="134" w:name="QQ180302001275_1_3"/>
      <w:r w:rsidRPr="00526B8A">
        <w:rPr>
          <w:rFonts w:eastAsia="細明體"/>
          <w:szCs w:val="22"/>
        </w:rPr>
        <w:t xml:space="preserve"> be painted</w:t>
      </w:r>
      <w:r>
        <w:t xml:space="preserve">　</w:t>
      </w:r>
      <w:bookmarkEnd w:id="134"/>
      <w:r>
        <w:t>(D)</w:t>
      </w:r>
      <w:r w:rsidRPr="00526B8A">
        <w:rPr>
          <w:rFonts w:eastAsia="細明體"/>
          <w:szCs w:val="22"/>
        </w:rPr>
        <w:t xml:space="preserve"> to paint</w:t>
      </w:r>
    </w:p>
    <w:p w14:paraId="3B9F7968" w14:textId="693D37DA" w:rsidR="008F0857" w:rsidRDefault="000F02C5" w:rsidP="008F0857">
      <w:r>
        <w:t>31</w:t>
      </w:r>
      <w:r w:rsidR="008F0857">
        <w:t>.</w:t>
      </w:r>
      <w:r w:rsidR="008F0857">
        <w:t>（　　）</w:t>
      </w:r>
      <w:r w:rsidR="008F0857" w:rsidRPr="007A50F2">
        <w:rPr>
          <w:rFonts w:eastAsia="細明體"/>
          <w:szCs w:val="22"/>
        </w:rPr>
        <w:t>Did you mean _____ I should stay at home tonight?</w:t>
      </w:r>
      <w:r w:rsidR="008F0857">
        <w:t xml:space="preserve">　</w:t>
      </w:r>
      <w:bookmarkEnd w:id="116"/>
    </w:p>
    <w:p w14:paraId="47685487" w14:textId="7F6FC596" w:rsidR="008F0857" w:rsidRDefault="008F0857" w:rsidP="008F0857">
      <w:r>
        <w:t xml:space="preserve">          (A)</w:t>
      </w:r>
      <w:bookmarkStart w:id="135" w:name="QQ180302001201_1_1"/>
      <w:r w:rsidRPr="007A50F2">
        <w:rPr>
          <w:rFonts w:eastAsia="細明體"/>
          <w:szCs w:val="22"/>
        </w:rPr>
        <w:t xml:space="preserve"> how</w:t>
      </w:r>
      <w:r>
        <w:t xml:space="preserve">　</w:t>
      </w:r>
      <w:bookmarkEnd w:id="135"/>
      <w:r>
        <w:t>(B)</w:t>
      </w:r>
      <w:bookmarkStart w:id="136" w:name="QQ180302001201_1_2"/>
      <w:r w:rsidRPr="007A50F2">
        <w:rPr>
          <w:rFonts w:eastAsia="細明體"/>
          <w:szCs w:val="22"/>
        </w:rPr>
        <w:t xml:space="preserve"> what</w:t>
      </w:r>
      <w:r>
        <w:t xml:space="preserve">　</w:t>
      </w:r>
      <w:bookmarkEnd w:id="136"/>
      <w:r>
        <w:t>(C)</w:t>
      </w:r>
      <w:bookmarkStart w:id="137" w:name="QQ180302001201_1_3"/>
      <w:r w:rsidRPr="007A50F2">
        <w:rPr>
          <w:rFonts w:eastAsia="細明體"/>
          <w:szCs w:val="22"/>
        </w:rPr>
        <w:t xml:space="preserve"> that</w:t>
      </w:r>
      <w:r>
        <w:t xml:space="preserve">　</w:t>
      </w:r>
      <w:bookmarkEnd w:id="137"/>
      <w:r>
        <w:t>(D)</w:t>
      </w:r>
      <w:r w:rsidRPr="007A50F2">
        <w:rPr>
          <w:rFonts w:eastAsia="細明體"/>
          <w:szCs w:val="22"/>
        </w:rPr>
        <w:t xml:space="preserve"> which</w:t>
      </w:r>
    </w:p>
    <w:p w14:paraId="49D7F7B8" w14:textId="1B08C807" w:rsidR="008F0857" w:rsidRDefault="000F02C5" w:rsidP="008F0857">
      <w:pPr>
        <w:pStyle w:val="Normal044"/>
        <w:snapToGrid w:val="0"/>
        <w:spacing w:before="80"/>
        <w:textAlignment w:val="center"/>
      </w:pPr>
      <w:r>
        <w:t>32</w:t>
      </w:r>
      <w:r w:rsidR="008F0857">
        <w:t>.</w:t>
      </w:r>
      <w:r w:rsidR="008F0857">
        <w:t>（　　）</w:t>
      </w:r>
      <w:r w:rsidR="008F0857" w:rsidRPr="007D7E5E">
        <w:rPr>
          <w:kern w:val="2"/>
          <w:szCs w:val="22"/>
        </w:rPr>
        <w:t>Last Sunday, I talked to Teresa _____ is my new neighbor.</w:t>
      </w:r>
      <w:r w:rsidR="008F0857">
        <w:t xml:space="preserve">　</w:t>
      </w:r>
      <w:bookmarkEnd w:id="117"/>
    </w:p>
    <w:p w14:paraId="087F97B0" w14:textId="305998C3" w:rsidR="008F0857" w:rsidRDefault="008F0857" w:rsidP="008F0857">
      <w:pPr>
        <w:pStyle w:val="Normal044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138" w:name="QQ180302001203_1_1"/>
      <w:r w:rsidRPr="007D7E5E">
        <w:rPr>
          <w:kern w:val="2"/>
          <w:szCs w:val="22"/>
        </w:rPr>
        <w:t xml:space="preserve"> who</w:t>
      </w:r>
      <w:r>
        <w:t xml:space="preserve">　</w:t>
      </w:r>
      <w:bookmarkEnd w:id="138"/>
      <w:r>
        <w:t>(B)</w:t>
      </w:r>
      <w:bookmarkStart w:id="139" w:name="QQ180302001203_1_2"/>
      <w:r w:rsidRPr="007D7E5E">
        <w:rPr>
          <w:kern w:val="2"/>
          <w:szCs w:val="22"/>
        </w:rPr>
        <w:t xml:space="preserve"> , who</w:t>
      </w:r>
      <w:r>
        <w:t xml:space="preserve">　</w:t>
      </w:r>
      <w:bookmarkEnd w:id="139"/>
      <w:r>
        <w:t>(C)</w:t>
      </w:r>
      <w:bookmarkStart w:id="140" w:name="QQ180302001203_1_3"/>
      <w:r w:rsidRPr="007D7E5E">
        <w:rPr>
          <w:kern w:val="2"/>
          <w:szCs w:val="22"/>
        </w:rPr>
        <w:t xml:space="preserve"> which</w:t>
      </w:r>
      <w:r>
        <w:t xml:space="preserve">　</w:t>
      </w:r>
      <w:bookmarkEnd w:id="140"/>
      <w:r>
        <w:t>(D)</w:t>
      </w:r>
      <w:bookmarkStart w:id="141" w:name="QQ180302001203_1_4"/>
      <w:r w:rsidRPr="007D7E5E">
        <w:rPr>
          <w:kern w:val="2"/>
          <w:szCs w:val="22"/>
        </w:rPr>
        <w:t xml:space="preserve"> , which</w:t>
      </w:r>
      <w:r>
        <w:t xml:space="preserve">　</w:t>
      </w:r>
      <w:bookmarkEnd w:id="118"/>
      <w:bookmarkEnd w:id="141"/>
    </w:p>
    <w:p w14:paraId="01745D52" w14:textId="67025A85" w:rsidR="008F0857" w:rsidRDefault="000F02C5" w:rsidP="008F0857">
      <w:pPr>
        <w:pStyle w:val="Normal045"/>
        <w:snapToGrid w:val="0"/>
        <w:spacing w:before="80"/>
        <w:textAlignment w:val="center"/>
      </w:pPr>
      <w:r>
        <w:t>33</w:t>
      </w:r>
      <w:r w:rsidR="008F0857">
        <w:t>.</w:t>
      </w:r>
      <w:r w:rsidR="008F0857">
        <w:t>（　　）</w:t>
      </w:r>
      <w:r w:rsidR="008F0857" w:rsidRPr="00E72B4D">
        <w:rPr>
          <w:kern w:val="2"/>
          <w:szCs w:val="22"/>
        </w:rPr>
        <w:t>Which is _____, the cell phone or the digital camera (</w:t>
      </w:r>
      <w:r w:rsidR="008F0857" w:rsidRPr="00E72B4D">
        <w:rPr>
          <w:rFonts w:hint="eastAsia"/>
          <w:kern w:val="2"/>
          <w:szCs w:val="22"/>
        </w:rPr>
        <w:t>數位相機</w:t>
      </w:r>
      <w:r w:rsidR="008F0857" w:rsidRPr="00E72B4D">
        <w:rPr>
          <w:kern w:val="2"/>
          <w:szCs w:val="22"/>
        </w:rPr>
        <w:t>)?</w:t>
      </w:r>
      <w:r w:rsidR="008F0857">
        <w:t xml:space="preserve">　</w:t>
      </w:r>
      <w:bookmarkEnd w:id="119"/>
    </w:p>
    <w:p w14:paraId="21EAE9D8" w14:textId="19BBE500" w:rsidR="008F0857" w:rsidRDefault="008F0857" w:rsidP="008F0857">
      <w:pPr>
        <w:pStyle w:val="Normal045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142" w:name="QQ180302001204_1_1"/>
      <w:r w:rsidRPr="00E72B4D">
        <w:rPr>
          <w:kern w:val="2"/>
          <w:szCs w:val="22"/>
        </w:rPr>
        <w:t xml:space="preserve"> the cheapest</w:t>
      </w:r>
      <w:r>
        <w:t xml:space="preserve">　</w:t>
      </w:r>
      <w:bookmarkEnd w:id="142"/>
      <w:r>
        <w:t>(B)</w:t>
      </w:r>
      <w:bookmarkStart w:id="143" w:name="QQ180302001204_1_2"/>
      <w:r w:rsidRPr="00E72B4D">
        <w:rPr>
          <w:kern w:val="2"/>
          <w:szCs w:val="22"/>
        </w:rPr>
        <w:t xml:space="preserve"> more cheap</w:t>
      </w:r>
      <w:r>
        <w:t xml:space="preserve">　</w:t>
      </w:r>
      <w:bookmarkEnd w:id="143"/>
      <w:r>
        <w:t>(C)</w:t>
      </w:r>
      <w:bookmarkStart w:id="144" w:name="QQ180302001204_1_3"/>
      <w:r w:rsidRPr="00E72B4D">
        <w:rPr>
          <w:kern w:val="2"/>
          <w:szCs w:val="22"/>
        </w:rPr>
        <w:t xml:space="preserve"> cheaper</w:t>
      </w:r>
      <w:r>
        <w:t xml:space="preserve">　</w:t>
      </w:r>
      <w:bookmarkEnd w:id="144"/>
      <w:r>
        <w:t>(D)</w:t>
      </w:r>
      <w:bookmarkStart w:id="145" w:name="QQ180302001204_1_4"/>
      <w:r w:rsidRPr="00E72B4D">
        <w:rPr>
          <w:kern w:val="2"/>
          <w:szCs w:val="22"/>
        </w:rPr>
        <w:t xml:space="preserve"> the cheaper</w:t>
      </w:r>
      <w:r>
        <w:t xml:space="preserve">　</w:t>
      </w:r>
      <w:bookmarkEnd w:id="120"/>
      <w:bookmarkEnd w:id="145"/>
    </w:p>
    <w:bookmarkEnd w:id="121"/>
    <w:bookmarkEnd w:id="122"/>
    <w:p w14:paraId="4F4CDAE7" w14:textId="1BD5AA14" w:rsidR="008F0857" w:rsidRDefault="000F02C5" w:rsidP="008F0857">
      <w:pPr>
        <w:pStyle w:val="Normal050"/>
        <w:snapToGrid w:val="0"/>
        <w:spacing w:before="80"/>
        <w:textAlignment w:val="center"/>
      </w:pPr>
      <w:r>
        <w:t>34</w:t>
      </w:r>
      <w:r w:rsidR="008F0857">
        <w:t>.</w:t>
      </w:r>
      <w:r w:rsidR="008F0857">
        <w:t>（　　）</w:t>
      </w:r>
      <w:r w:rsidR="008F0857" w:rsidRPr="00041974">
        <w:rPr>
          <w:kern w:val="2"/>
          <w:szCs w:val="22"/>
        </w:rPr>
        <w:t>Body language can _____ different meanings in different countries.</w:t>
      </w:r>
      <w:r w:rsidR="008F0857">
        <w:t xml:space="preserve">　</w:t>
      </w:r>
      <w:bookmarkEnd w:id="123"/>
    </w:p>
    <w:p w14:paraId="74BF1855" w14:textId="52C87CEA" w:rsidR="008F0857" w:rsidRDefault="008F0857" w:rsidP="008F0857">
      <w:pPr>
        <w:pStyle w:val="Normal050"/>
        <w:snapToGrid w:val="0"/>
        <w:spacing w:before="80"/>
        <w:textAlignment w:val="center"/>
      </w:pPr>
      <w:r>
        <w:t xml:space="preserve">          (A)</w:t>
      </w:r>
      <w:bookmarkStart w:id="146" w:name="QQ180302001211_1_1"/>
      <w:r w:rsidRPr="00041974">
        <w:rPr>
          <w:kern w:val="2"/>
          <w:szCs w:val="22"/>
        </w:rPr>
        <w:t xml:space="preserve"> use to express</w:t>
      </w:r>
      <w:r>
        <w:t xml:space="preserve">　</w:t>
      </w:r>
      <w:bookmarkEnd w:id="146"/>
      <w:r>
        <w:t xml:space="preserve">      (B)</w:t>
      </w:r>
      <w:bookmarkStart w:id="147" w:name="QQ180302001211_1_2"/>
      <w:r w:rsidRPr="00041974">
        <w:rPr>
          <w:kern w:val="2"/>
          <w:szCs w:val="22"/>
        </w:rPr>
        <w:t xml:space="preserve"> be used to expressing</w:t>
      </w:r>
      <w:r>
        <w:t xml:space="preserve">　</w:t>
      </w:r>
      <w:bookmarkEnd w:id="147"/>
    </w:p>
    <w:p w14:paraId="159CC4C6" w14:textId="706D00E2" w:rsidR="008F0857" w:rsidRDefault="008F0857" w:rsidP="008F0857">
      <w:pPr>
        <w:pStyle w:val="Normal050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(C)</w:t>
      </w:r>
      <w:bookmarkStart w:id="148" w:name="QQ180302001211_1_3"/>
      <w:r w:rsidRPr="00041974">
        <w:rPr>
          <w:kern w:val="2"/>
          <w:szCs w:val="22"/>
        </w:rPr>
        <w:t xml:space="preserve"> be used to express</w:t>
      </w:r>
      <w:r>
        <w:t xml:space="preserve">　</w:t>
      </w:r>
      <w:bookmarkEnd w:id="148"/>
      <w:r>
        <w:t xml:space="preserve">   (D)</w:t>
      </w:r>
      <w:bookmarkStart w:id="149" w:name="QQ180302001211_1_4"/>
      <w:r w:rsidRPr="00041974">
        <w:rPr>
          <w:kern w:val="2"/>
          <w:szCs w:val="22"/>
        </w:rPr>
        <w:t xml:space="preserve"> use to be expressed</w:t>
      </w:r>
      <w:r>
        <w:t xml:space="preserve">　</w:t>
      </w:r>
      <w:bookmarkEnd w:id="124"/>
      <w:bookmarkEnd w:id="149"/>
    </w:p>
    <w:p w14:paraId="07C868B6" w14:textId="35A9D662" w:rsidR="008F0857" w:rsidRDefault="000F02C5" w:rsidP="008F0857">
      <w:pPr>
        <w:pStyle w:val="Normal053"/>
        <w:snapToGrid w:val="0"/>
        <w:spacing w:before="80"/>
        <w:textAlignment w:val="center"/>
      </w:pPr>
      <w:r>
        <w:t>35</w:t>
      </w:r>
      <w:r w:rsidR="008F0857">
        <w:t>.</w:t>
      </w:r>
      <w:r w:rsidR="008F0857">
        <w:t>（　　）</w:t>
      </w:r>
      <w:r w:rsidR="008F0857" w:rsidRPr="00014BA5">
        <w:rPr>
          <w:kern w:val="2"/>
          <w:szCs w:val="22"/>
        </w:rPr>
        <w:t>The student didn’t know _____ answer the teacher’s questions.</w:t>
      </w:r>
      <w:r w:rsidR="008F0857">
        <w:t xml:space="preserve">　</w:t>
      </w:r>
      <w:bookmarkEnd w:id="125"/>
    </w:p>
    <w:p w14:paraId="3A35974D" w14:textId="1125515E" w:rsidR="008F0857" w:rsidRDefault="008F0857" w:rsidP="008F0857">
      <w:pPr>
        <w:pStyle w:val="Normal053"/>
        <w:snapToGrid w:val="0"/>
        <w:spacing w:before="80"/>
        <w:textAlignment w:val="center"/>
      </w:pPr>
      <w:r>
        <w:t xml:space="preserve">          (A)</w:t>
      </w:r>
      <w:bookmarkStart w:id="150" w:name="QQ180302001213_1_1"/>
      <w:r w:rsidRPr="00014BA5">
        <w:rPr>
          <w:kern w:val="2"/>
          <w:szCs w:val="22"/>
        </w:rPr>
        <w:t xml:space="preserve"> what to</w:t>
      </w:r>
      <w:r>
        <w:t xml:space="preserve">　</w:t>
      </w:r>
      <w:bookmarkEnd w:id="150"/>
      <w:r>
        <w:t>(B)</w:t>
      </w:r>
      <w:bookmarkStart w:id="151" w:name="QQ180302001213_1_2"/>
      <w:r w:rsidRPr="00014BA5">
        <w:rPr>
          <w:kern w:val="2"/>
          <w:szCs w:val="22"/>
        </w:rPr>
        <w:t xml:space="preserve"> how to</w:t>
      </w:r>
      <w:r>
        <w:t xml:space="preserve">　</w:t>
      </w:r>
      <w:bookmarkEnd w:id="151"/>
      <w:r>
        <w:t>(C)</w:t>
      </w:r>
      <w:bookmarkStart w:id="152" w:name="QQ180302001213_1_3"/>
      <w:r w:rsidRPr="00014BA5">
        <w:rPr>
          <w:kern w:val="2"/>
          <w:szCs w:val="22"/>
        </w:rPr>
        <w:t xml:space="preserve"> how should he</w:t>
      </w:r>
      <w:r>
        <w:t xml:space="preserve">　</w:t>
      </w:r>
      <w:bookmarkEnd w:id="152"/>
      <w:r>
        <w:t>(D)</w:t>
      </w:r>
      <w:bookmarkStart w:id="153" w:name="QQ180302001213_1_4"/>
      <w:r w:rsidRPr="00014BA5">
        <w:rPr>
          <w:kern w:val="2"/>
          <w:szCs w:val="22"/>
        </w:rPr>
        <w:t xml:space="preserve"> what should he</w:t>
      </w:r>
      <w:r>
        <w:t xml:space="preserve">　</w:t>
      </w:r>
      <w:bookmarkEnd w:id="126"/>
      <w:bookmarkEnd w:id="153"/>
    </w:p>
    <w:p w14:paraId="557C5EDB" w14:textId="38A0992C" w:rsidR="000F02C5" w:rsidRPr="00D70905" w:rsidRDefault="000F02C5" w:rsidP="000F02C5">
      <w:pPr>
        <w:pStyle w:val="Normal046"/>
        <w:snapToGrid w:val="0"/>
        <w:spacing w:before="80"/>
        <w:textAlignment w:val="center"/>
        <w:rPr>
          <w:color w:val="auto"/>
        </w:rPr>
      </w:pPr>
      <w:r w:rsidRPr="00D70905">
        <w:rPr>
          <w:color w:val="auto"/>
        </w:rPr>
        <w:t>36.</w:t>
      </w:r>
      <w:r w:rsidRPr="00D70905">
        <w:rPr>
          <w:color w:val="auto"/>
        </w:rPr>
        <w:t>（　　）</w:t>
      </w:r>
      <w:r w:rsidRPr="00D70905">
        <w:rPr>
          <w:color w:val="auto"/>
          <w:kern w:val="2"/>
          <w:szCs w:val="22"/>
        </w:rPr>
        <w:t>Of all the students, Anna studies _____.</w:t>
      </w:r>
      <w:r w:rsidRPr="00D70905">
        <w:rPr>
          <w:color w:val="auto"/>
        </w:rPr>
        <w:t xml:space="preserve">　</w:t>
      </w:r>
    </w:p>
    <w:p w14:paraId="17F963F5" w14:textId="56996B46" w:rsidR="000F02C5" w:rsidRPr="00D70905" w:rsidRDefault="000F02C5" w:rsidP="000F02C5">
      <w:pPr>
        <w:pStyle w:val="Normal046"/>
        <w:snapToGrid w:val="0"/>
        <w:spacing w:before="80"/>
        <w:textAlignment w:val="center"/>
        <w:rPr>
          <w:rFonts w:eastAsia="Times New Roman"/>
          <w:color w:val="auto"/>
          <w:lang w:eastAsia="zh-CN"/>
        </w:rPr>
      </w:pPr>
      <w:r w:rsidRPr="00D70905">
        <w:rPr>
          <w:color w:val="auto"/>
        </w:rPr>
        <w:t xml:space="preserve">          (A)</w:t>
      </w:r>
      <w:bookmarkStart w:id="154" w:name="QQ180302001273_1_1"/>
      <w:r w:rsidRPr="00D70905">
        <w:rPr>
          <w:color w:val="auto"/>
          <w:kern w:val="2"/>
          <w:szCs w:val="22"/>
        </w:rPr>
        <w:t xml:space="preserve"> harder</w:t>
      </w:r>
      <w:r w:rsidRPr="00D70905">
        <w:rPr>
          <w:color w:val="auto"/>
        </w:rPr>
        <w:t xml:space="preserve">　</w:t>
      </w:r>
      <w:bookmarkEnd w:id="154"/>
      <w:r w:rsidRPr="00D70905">
        <w:rPr>
          <w:color w:val="auto"/>
        </w:rPr>
        <w:t>(B)</w:t>
      </w:r>
      <w:bookmarkStart w:id="155" w:name="QQ180302001273_1_2"/>
      <w:r w:rsidRPr="00D70905">
        <w:rPr>
          <w:color w:val="auto"/>
          <w:kern w:val="2"/>
          <w:szCs w:val="22"/>
        </w:rPr>
        <w:t xml:space="preserve"> the hardest</w:t>
      </w:r>
      <w:r w:rsidRPr="00D70905">
        <w:rPr>
          <w:color w:val="auto"/>
        </w:rPr>
        <w:t xml:space="preserve">　</w:t>
      </w:r>
      <w:bookmarkEnd w:id="155"/>
      <w:r w:rsidRPr="00D70905">
        <w:rPr>
          <w:color w:val="auto"/>
        </w:rPr>
        <w:t>(C)</w:t>
      </w:r>
      <w:bookmarkStart w:id="156" w:name="QQ180302001273_1_3"/>
      <w:r w:rsidRPr="00D70905">
        <w:rPr>
          <w:color w:val="auto"/>
          <w:kern w:val="2"/>
          <w:szCs w:val="22"/>
        </w:rPr>
        <w:t xml:space="preserve"> hard</w:t>
      </w:r>
      <w:r w:rsidRPr="00D70905">
        <w:rPr>
          <w:color w:val="auto"/>
        </w:rPr>
        <w:t xml:space="preserve">　</w:t>
      </w:r>
      <w:bookmarkEnd w:id="156"/>
      <w:r w:rsidRPr="00D70905">
        <w:rPr>
          <w:color w:val="auto"/>
        </w:rPr>
        <w:t>(D)</w:t>
      </w:r>
      <w:bookmarkStart w:id="157" w:name="QQ180302001273_1_4"/>
      <w:r w:rsidRPr="00D70905">
        <w:rPr>
          <w:color w:val="auto"/>
          <w:kern w:val="2"/>
          <w:szCs w:val="22"/>
        </w:rPr>
        <w:t xml:space="preserve"> hardly</w:t>
      </w:r>
      <w:r w:rsidRPr="00D70905">
        <w:rPr>
          <w:color w:val="auto"/>
        </w:rPr>
        <w:t xml:space="preserve">　</w:t>
      </w:r>
      <w:bookmarkEnd w:id="157"/>
    </w:p>
    <w:p w14:paraId="611FBAAA" w14:textId="02FB53B9" w:rsidR="008F0857" w:rsidRDefault="000F02C5" w:rsidP="008F0857">
      <w:pPr>
        <w:rPr>
          <w:rFonts w:eastAsia="細明體"/>
          <w:szCs w:val="22"/>
        </w:rPr>
      </w:pPr>
      <w:r w:rsidRPr="00D70905">
        <w:t>37</w:t>
      </w:r>
      <w:r w:rsidR="008F0857" w:rsidRPr="00D70905">
        <w:t>.</w:t>
      </w:r>
      <w:r w:rsidR="008F0857">
        <w:t>（　　）</w:t>
      </w:r>
      <w:r w:rsidR="008F0857" w:rsidRPr="00C41FEF">
        <w:rPr>
          <w:rFonts w:eastAsia="細明體"/>
          <w:szCs w:val="22"/>
        </w:rPr>
        <w:t xml:space="preserve">My grandfather is not good at speaking English, so he can’t make himself _____ when he </w:t>
      </w:r>
    </w:p>
    <w:p w14:paraId="6F13A47C" w14:textId="15E918C8" w:rsidR="008F0857" w:rsidRDefault="00D70905" w:rsidP="008F0857">
      <w:r>
        <w:rPr>
          <w:rFonts w:eastAsia="細明體"/>
          <w:szCs w:val="22"/>
        </w:rPr>
        <w:t xml:space="preserve">           </w:t>
      </w:r>
      <w:r w:rsidR="008F0857" w:rsidRPr="00C41FEF">
        <w:rPr>
          <w:rFonts w:eastAsia="細明體"/>
          <w:szCs w:val="22"/>
        </w:rPr>
        <w:t>speaks it.</w:t>
      </w:r>
      <w:r w:rsidR="008F0857">
        <w:t xml:space="preserve">　</w:t>
      </w:r>
      <w:r w:rsidR="008F0857">
        <w:t>(A)</w:t>
      </w:r>
      <w:bookmarkStart w:id="158" w:name="QQ180302001277_1_1"/>
      <w:r w:rsidR="008F0857" w:rsidRPr="00C41FEF">
        <w:rPr>
          <w:rFonts w:eastAsia="細明體"/>
          <w:szCs w:val="22"/>
        </w:rPr>
        <w:t xml:space="preserve"> understand</w:t>
      </w:r>
      <w:r w:rsidR="008F0857">
        <w:t xml:space="preserve">　</w:t>
      </w:r>
      <w:bookmarkEnd w:id="158"/>
      <w:r w:rsidR="008F0857">
        <w:t>(B)</w:t>
      </w:r>
      <w:bookmarkStart w:id="159" w:name="QQ180302001277_1_2"/>
      <w:r w:rsidR="008F0857" w:rsidRPr="00C41FEF">
        <w:rPr>
          <w:rFonts w:eastAsia="細明體"/>
          <w:szCs w:val="22"/>
        </w:rPr>
        <w:t xml:space="preserve"> understanding</w:t>
      </w:r>
      <w:r w:rsidR="008F0857">
        <w:t xml:space="preserve">　</w:t>
      </w:r>
      <w:bookmarkEnd w:id="159"/>
      <w:r w:rsidR="008F0857">
        <w:t>(C)</w:t>
      </w:r>
      <w:bookmarkStart w:id="160" w:name="QQ180302001277_1_3"/>
      <w:r w:rsidR="008F0857" w:rsidRPr="00C41FEF">
        <w:rPr>
          <w:rFonts w:eastAsia="細明體"/>
          <w:szCs w:val="22"/>
        </w:rPr>
        <w:t xml:space="preserve"> understood</w:t>
      </w:r>
      <w:r w:rsidR="008F0857">
        <w:t xml:space="preserve">　</w:t>
      </w:r>
      <w:bookmarkEnd w:id="160"/>
      <w:r w:rsidR="008F0857">
        <w:t>(D)</w:t>
      </w:r>
      <w:r w:rsidR="008F0857" w:rsidRPr="00C41FEF">
        <w:rPr>
          <w:rFonts w:eastAsia="細明體"/>
          <w:szCs w:val="22"/>
        </w:rPr>
        <w:t xml:space="preserve"> to understand</w:t>
      </w:r>
    </w:p>
    <w:p w14:paraId="63E3D4A5" w14:textId="584A7B95" w:rsidR="000F02C5" w:rsidRDefault="000F02C5" w:rsidP="000F02C5">
      <w:pPr>
        <w:pStyle w:val="Normal04"/>
        <w:snapToGrid w:val="0"/>
        <w:spacing w:before="80"/>
        <w:textAlignment w:val="center"/>
      </w:pPr>
      <w:bookmarkStart w:id="161" w:name="QQ180302001274_1_H"/>
      <w:bookmarkStart w:id="162" w:name="QQ180302001274"/>
      <w:r w:rsidRPr="000F02C5">
        <w:rPr>
          <w:color w:val="auto"/>
        </w:rPr>
        <w:t>38.</w:t>
      </w:r>
      <w:bookmarkStart w:id="163" w:name="QQ180307000863_1_H"/>
      <w:bookmarkStart w:id="164" w:name="QQ180307000863"/>
      <w:bookmarkEnd w:id="161"/>
      <w:bookmarkEnd w:id="162"/>
      <w:r>
        <w:t>（　　）</w:t>
      </w:r>
      <w:r w:rsidRPr="00345B2C">
        <w:rPr>
          <w:kern w:val="2"/>
          <w:szCs w:val="22"/>
        </w:rPr>
        <w:t>I feel terrible that I _____ that stupid April Fools’ Day trick.</w:t>
      </w:r>
      <w:r>
        <w:t xml:space="preserve">　</w:t>
      </w:r>
      <w:bookmarkEnd w:id="163"/>
    </w:p>
    <w:p w14:paraId="4FB4BDD8" w14:textId="2F581990" w:rsidR="000F02C5" w:rsidRDefault="00D70905" w:rsidP="000F02C5">
      <w:pPr>
        <w:pStyle w:val="Normal027"/>
        <w:snapToGrid w:val="0"/>
        <w:spacing w:before="80"/>
        <w:textAlignment w:val="center"/>
      </w:pPr>
      <w:r>
        <w:t xml:space="preserve">          </w:t>
      </w:r>
      <w:r w:rsidR="000F02C5">
        <w:t>(A)</w:t>
      </w:r>
      <w:bookmarkStart w:id="165" w:name="QQ180307000863_1_1"/>
      <w:r w:rsidR="000F02C5" w:rsidRPr="00345B2C">
        <w:rPr>
          <w:kern w:val="2"/>
          <w:szCs w:val="22"/>
        </w:rPr>
        <w:t xml:space="preserve"> led to</w:t>
      </w:r>
      <w:r w:rsidR="000F02C5">
        <w:t xml:space="preserve">　</w:t>
      </w:r>
      <w:bookmarkEnd w:id="165"/>
      <w:r w:rsidR="000F02C5">
        <w:t>(B)</w:t>
      </w:r>
      <w:bookmarkStart w:id="166" w:name="QQ180307000863_1_2"/>
      <w:r w:rsidR="000F02C5" w:rsidRPr="00345B2C">
        <w:rPr>
          <w:kern w:val="2"/>
          <w:szCs w:val="22"/>
        </w:rPr>
        <w:t xml:space="preserve"> fell for</w:t>
      </w:r>
      <w:r w:rsidR="000F02C5">
        <w:t xml:space="preserve">　</w:t>
      </w:r>
      <w:bookmarkEnd w:id="166"/>
      <w:r w:rsidR="000F02C5">
        <w:t>(C)</w:t>
      </w:r>
      <w:bookmarkStart w:id="167" w:name="QQ180307000863_1_3"/>
      <w:r w:rsidR="000F02C5" w:rsidRPr="00345B2C">
        <w:rPr>
          <w:kern w:val="2"/>
          <w:szCs w:val="22"/>
        </w:rPr>
        <w:t xml:space="preserve"> came down</w:t>
      </w:r>
      <w:r w:rsidR="000F02C5">
        <w:t xml:space="preserve">　</w:t>
      </w:r>
      <w:bookmarkEnd w:id="167"/>
      <w:r w:rsidR="000F02C5">
        <w:t>(D)</w:t>
      </w:r>
      <w:bookmarkStart w:id="168" w:name="QQ180307000863_1_4"/>
      <w:r w:rsidR="000F02C5" w:rsidRPr="00345B2C">
        <w:rPr>
          <w:kern w:val="2"/>
          <w:szCs w:val="22"/>
        </w:rPr>
        <w:t xml:space="preserve"> fell on</w:t>
      </w:r>
      <w:r w:rsidR="000F02C5">
        <w:t xml:space="preserve">　</w:t>
      </w:r>
      <w:bookmarkEnd w:id="164"/>
      <w:bookmarkEnd w:id="168"/>
    </w:p>
    <w:p w14:paraId="4D15FEE8" w14:textId="5F279205" w:rsidR="00FF5504" w:rsidRDefault="00FF5504" w:rsidP="00FF5504">
      <w:pPr>
        <w:pStyle w:val="Normal027"/>
        <w:snapToGrid w:val="0"/>
        <w:spacing w:before="80"/>
        <w:textAlignment w:val="center"/>
      </w:pPr>
      <w:r>
        <w:t>39.</w:t>
      </w:r>
      <w:r>
        <w:t>（　　）</w:t>
      </w:r>
      <w:r w:rsidRPr="00345B2C">
        <w:rPr>
          <w:kern w:val="2"/>
          <w:szCs w:val="22"/>
        </w:rPr>
        <w:t>_____, scientists and doctors still have not found a cure for AIDS.</w:t>
      </w:r>
      <w:r>
        <w:t xml:space="preserve">　</w:t>
      </w:r>
    </w:p>
    <w:p w14:paraId="468DE84F" w14:textId="5FE0ECCF" w:rsidR="00FF5504" w:rsidRDefault="00FF5504" w:rsidP="00FF5504">
      <w:r>
        <w:t xml:space="preserve">          (A)</w:t>
      </w:r>
      <w:bookmarkStart w:id="169" w:name="QQ180307000871_1_1"/>
      <w:r w:rsidRPr="00345B2C">
        <w:rPr>
          <w:rFonts w:eastAsia="細明體"/>
          <w:szCs w:val="22"/>
        </w:rPr>
        <w:t xml:space="preserve"> To this day</w:t>
      </w:r>
      <w:r>
        <w:t xml:space="preserve">　</w:t>
      </w:r>
      <w:bookmarkEnd w:id="169"/>
      <w:r>
        <w:t>(B)</w:t>
      </w:r>
      <w:bookmarkStart w:id="170" w:name="QQ180307000871_1_2"/>
      <w:r w:rsidRPr="00345B2C">
        <w:rPr>
          <w:rFonts w:eastAsia="細明體"/>
          <w:szCs w:val="22"/>
        </w:rPr>
        <w:t xml:space="preserve"> Once upon a time</w:t>
      </w:r>
      <w:r>
        <w:t xml:space="preserve">　</w:t>
      </w:r>
      <w:bookmarkEnd w:id="170"/>
      <w:r>
        <w:t>(C)</w:t>
      </w:r>
      <w:bookmarkStart w:id="171" w:name="QQ180307000871_1_3"/>
      <w:r w:rsidRPr="00345B2C">
        <w:rPr>
          <w:rFonts w:eastAsia="細明體"/>
          <w:szCs w:val="22"/>
        </w:rPr>
        <w:t xml:space="preserve"> When it comes to</w:t>
      </w:r>
      <w:r>
        <w:t xml:space="preserve">　</w:t>
      </w:r>
      <w:bookmarkEnd w:id="171"/>
      <w:r>
        <w:t>(D)</w:t>
      </w:r>
      <w:r w:rsidRPr="00345B2C">
        <w:rPr>
          <w:rFonts w:eastAsia="細明體"/>
          <w:szCs w:val="22"/>
        </w:rPr>
        <w:t xml:space="preserve"> All of a sudden</w:t>
      </w:r>
    </w:p>
    <w:p w14:paraId="762B9B2E" w14:textId="77777777" w:rsidR="008F0857" w:rsidRDefault="008F0857" w:rsidP="008F0857">
      <w:r>
        <w:t>40.</w:t>
      </w:r>
      <w:r>
        <w:t>（　　）</w:t>
      </w:r>
      <w:r w:rsidRPr="00345B2C">
        <w:rPr>
          <w:rFonts w:eastAsia="細明體"/>
          <w:szCs w:val="22"/>
        </w:rPr>
        <w:t>On Mother’s Day, Cindy made a strawberry cake _____ a heart for her mom.</w:t>
      </w:r>
      <w:r>
        <w:t xml:space="preserve">　</w:t>
      </w:r>
    </w:p>
    <w:p w14:paraId="16E865A9" w14:textId="78888BCC" w:rsidR="0032212B" w:rsidRPr="008F0857" w:rsidRDefault="00D70905" w:rsidP="008F0857">
      <w:r>
        <w:t xml:space="preserve">          </w:t>
      </w:r>
      <w:r w:rsidR="008F0857">
        <w:t>(A)</w:t>
      </w:r>
      <w:bookmarkStart w:id="172" w:name="QQ180307000867_1_1"/>
      <w:r w:rsidR="008F0857" w:rsidRPr="00345B2C">
        <w:rPr>
          <w:rFonts w:eastAsia="細明體"/>
          <w:szCs w:val="22"/>
        </w:rPr>
        <w:t xml:space="preserve"> in the shape of</w:t>
      </w:r>
      <w:r w:rsidR="008F0857">
        <w:t xml:space="preserve">　</w:t>
      </w:r>
      <w:bookmarkEnd w:id="172"/>
      <w:r w:rsidR="008F0857">
        <w:t>(B)</w:t>
      </w:r>
      <w:bookmarkStart w:id="173" w:name="QQ180307000867_1_2"/>
      <w:r w:rsidR="008F0857" w:rsidRPr="00345B2C">
        <w:rPr>
          <w:rFonts w:eastAsia="細明體"/>
          <w:szCs w:val="22"/>
        </w:rPr>
        <w:t xml:space="preserve"> in place of</w:t>
      </w:r>
      <w:r w:rsidR="008F0857">
        <w:t xml:space="preserve">　</w:t>
      </w:r>
      <w:bookmarkEnd w:id="173"/>
      <w:r w:rsidR="008F0857">
        <w:t>(C)</w:t>
      </w:r>
      <w:bookmarkStart w:id="174" w:name="QQ180307000867_1_3"/>
      <w:r w:rsidR="008F0857" w:rsidRPr="00345B2C">
        <w:rPr>
          <w:rFonts w:eastAsia="細明體"/>
          <w:szCs w:val="22"/>
        </w:rPr>
        <w:t xml:space="preserve"> instead of</w:t>
      </w:r>
      <w:r w:rsidR="008F0857">
        <w:t xml:space="preserve">　</w:t>
      </w:r>
      <w:bookmarkEnd w:id="174"/>
      <w:r w:rsidR="008F0857">
        <w:t>(D)</w:t>
      </w:r>
      <w:r w:rsidR="008F0857" w:rsidRPr="00345B2C">
        <w:rPr>
          <w:rFonts w:eastAsia="細明體"/>
          <w:szCs w:val="22"/>
        </w:rPr>
        <w:t xml:space="preserve"> in spite of</w:t>
      </w:r>
    </w:p>
    <w:p w14:paraId="00198BC5" w14:textId="77777777" w:rsidR="008F0857" w:rsidRDefault="008F0857" w:rsidP="00567AE0">
      <w:pPr>
        <w:spacing w:line="220" w:lineRule="exact"/>
        <w:rPr>
          <w:color w:val="000000"/>
        </w:rPr>
      </w:pPr>
    </w:p>
    <w:p w14:paraId="63125656" w14:textId="77777777" w:rsidR="00045A96" w:rsidRDefault="00045A96" w:rsidP="00567AE0">
      <w:pPr>
        <w:spacing w:line="220" w:lineRule="exact"/>
        <w:rPr>
          <w:color w:val="000000"/>
        </w:rPr>
      </w:pPr>
    </w:p>
    <w:p w14:paraId="388C684F" w14:textId="77777777" w:rsidR="00567AE0" w:rsidRDefault="00310FBB" w:rsidP="00567AE0">
      <w:pPr>
        <w:spacing w:line="220" w:lineRule="exact"/>
        <w:rPr>
          <w:color w:val="000000"/>
        </w:rPr>
      </w:pPr>
      <w:r>
        <w:rPr>
          <w:rFonts w:hint="eastAsia"/>
          <w:color w:val="000000"/>
        </w:rPr>
        <w:t>四</w:t>
      </w:r>
      <w:r w:rsidR="00567AE0" w:rsidRPr="008B06C9">
        <w:rPr>
          <w:color w:val="000000"/>
        </w:rPr>
        <w:t>、綜合選擇</w:t>
      </w:r>
      <w:r w:rsidR="00860E8D">
        <w:rPr>
          <w:color w:val="000000"/>
        </w:rPr>
        <w:t xml:space="preserve"> (1</w:t>
      </w:r>
      <w:r w:rsidR="00567AE0" w:rsidRPr="008B06C9">
        <w:rPr>
          <w:color w:val="000000"/>
        </w:rPr>
        <w:t>0%)</w:t>
      </w:r>
    </w:p>
    <w:p w14:paraId="7D8A7F0E" w14:textId="77777777" w:rsidR="00573122" w:rsidRPr="008B06C9" w:rsidRDefault="00573122" w:rsidP="00567AE0">
      <w:pPr>
        <w:spacing w:line="220" w:lineRule="exact"/>
        <w:rPr>
          <w:color w:val="000000"/>
        </w:rPr>
      </w:pPr>
    </w:p>
    <w:p w14:paraId="7F70BB88" w14:textId="727CCDAD" w:rsidR="00031C5C" w:rsidRP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 w:rsidRPr="00031C5C">
        <w:rPr>
          <w:color w:val="000000"/>
        </w:rPr>
        <w:t>Once upon a time, there was a shepherd b</w:t>
      </w:r>
      <w:r>
        <w:rPr>
          <w:color w:val="000000"/>
        </w:rPr>
        <w:t xml:space="preserve">oy, </w:t>
      </w:r>
      <w:r w:rsidRPr="00031C5C">
        <w:rPr>
          <w:color w:val="000000"/>
        </w:rPr>
        <w:t>__</w:t>
      </w:r>
      <w:r>
        <w:rPr>
          <w:color w:val="000000"/>
        </w:rPr>
        <w:t>41</w:t>
      </w:r>
      <w:r w:rsidRPr="00031C5C">
        <w:rPr>
          <w:color w:val="000000"/>
        </w:rPr>
        <w:t>___ watched his sheep at the foot of a mo</w:t>
      </w:r>
      <w:r>
        <w:rPr>
          <w:color w:val="000000"/>
        </w:rPr>
        <w:t xml:space="preserve">untain. He felt very lonely, </w:t>
      </w:r>
      <w:r w:rsidRPr="00031C5C">
        <w:rPr>
          <w:color w:val="000000"/>
        </w:rPr>
        <w:t>___</w:t>
      </w:r>
      <w:r>
        <w:rPr>
          <w:color w:val="000000"/>
        </w:rPr>
        <w:t>42</w:t>
      </w:r>
      <w:r w:rsidRPr="00031C5C">
        <w:rPr>
          <w:color w:val="000000"/>
        </w:rPr>
        <w:t>__ he thought of a plan for some excitement. He rushed down to the village calling out “Wolf! Wolf!” The vil</w:t>
      </w:r>
      <w:r>
        <w:rPr>
          <w:color w:val="000000"/>
        </w:rPr>
        <w:t xml:space="preserve">lagers came out to help him, </w:t>
      </w:r>
      <w:r w:rsidRPr="00031C5C">
        <w:rPr>
          <w:color w:val="000000"/>
        </w:rPr>
        <w:t>__</w:t>
      </w:r>
      <w:r>
        <w:rPr>
          <w:color w:val="000000"/>
        </w:rPr>
        <w:t>43</w:t>
      </w:r>
      <w:r w:rsidRPr="00031C5C">
        <w:rPr>
          <w:color w:val="000000"/>
        </w:rPr>
        <w:t>___ this pleased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讓</w:t>
      </w:r>
      <w:r>
        <w:rPr>
          <w:color w:val="000000"/>
        </w:rPr>
        <w:t>…</w:t>
      </w:r>
      <w:r>
        <w:rPr>
          <w:rFonts w:hint="eastAsia"/>
          <w:color w:val="000000"/>
        </w:rPr>
        <w:t>開心</w:t>
      </w:r>
      <w:r>
        <w:rPr>
          <w:color w:val="000000"/>
        </w:rPr>
        <w:t>)</w:t>
      </w:r>
      <w:r w:rsidRPr="00031C5C">
        <w:rPr>
          <w:color w:val="000000"/>
        </w:rPr>
        <w:t xml:space="preserve"> the boy. After a few days, he tried the same trick again and the villagers came to help. But one day, a wolf </w:t>
      </w:r>
      <w:r w:rsidRPr="00031C5C">
        <w:rPr>
          <w:color w:val="000000"/>
        </w:rPr>
        <w:lastRenderedPageBreak/>
        <w:t>actually came out, and the boy</w:t>
      </w:r>
      <w:r>
        <w:rPr>
          <w:color w:val="000000"/>
        </w:rPr>
        <w:t xml:space="preserve"> cried out “Wolf, Wolf” even </w:t>
      </w:r>
      <w:r w:rsidRPr="00031C5C">
        <w:rPr>
          <w:color w:val="000000"/>
        </w:rPr>
        <w:t>__</w:t>
      </w:r>
      <w:r>
        <w:rPr>
          <w:color w:val="000000"/>
        </w:rPr>
        <w:t>44</w:t>
      </w:r>
      <w:r w:rsidRPr="00031C5C">
        <w:rPr>
          <w:color w:val="000000"/>
        </w:rPr>
        <w:t xml:space="preserve">___ than before. This time, the villagers thought the </w:t>
      </w:r>
      <w:r w:rsidRPr="00031C5C">
        <w:rPr>
          <w:rFonts w:hint="eastAsia"/>
          <w:color w:val="000000"/>
        </w:rPr>
        <w:t>boy was cheating them again, so nobody came to help him. Therefore, the wolf had a good meal of sheep, and when the boy complai</w:t>
      </w:r>
      <w:r>
        <w:rPr>
          <w:rFonts w:hint="eastAsia"/>
          <w:color w:val="000000"/>
        </w:rPr>
        <w:t>ned, one of the villagers said,</w:t>
      </w:r>
      <w:r w:rsidRPr="00031C5C">
        <w:rPr>
          <w:rFonts w:hint="eastAsia"/>
          <w:color w:val="000000"/>
        </w:rPr>
        <w:t>“</w:t>
      </w:r>
      <w:r w:rsidRPr="00031C5C">
        <w:rPr>
          <w:rFonts w:hint="eastAsia"/>
          <w:color w:val="000000"/>
        </w:rPr>
        <w:t>A pers</w:t>
      </w:r>
      <w:r>
        <w:rPr>
          <w:rFonts w:hint="eastAsia"/>
          <w:color w:val="000000"/>
        </w:rPr>
        <w:t xml:space="preserve">on that lies so often cannot </w:t>
      </w:r>
      <w:r w:rsidRPr="00031C5C">
        <w:rPr>
          <w:rFonts w:hint="eastAsia"/>
          <w:color w:val="000000"/>
        </w:rPr>
        <w:t>__</w:t>
      </w:r>
      <w:r>
        <w:rPr>
          <w:color w:val="000000"/>
        </w:rPr>
        <w:t>45</w:t>
      </w:r>
      <w:r w:rsidRPr="00031C5C">
        <w:rPr>
          <w:rFonts w:hint="eastAsia"/>
          <w:color w:val="000000"/>
        </w:rPr>
        <w:t>___ even sometimes he might tell the truth.</w:t>
      </w:r>
      <w:r w:rsidRPr="00031C5C">
        <w:rPr>
          <w:rFonts w:hint="eastAsia"/>
          <w:color w:val="000000"/>
        </w:rPr>
        <w:t xml:space="preserve">”　</w:t>
      </w:r>
    </w:p>
    <w:p w14:paraId="22D758A1" w14:textId="2623E7B7" w:rsidR="00031C5C" w:rsidRP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 w:rsidRPr="00031C5C">
        <w:rPr>
          <w:rFonts w:hint="eastAsia"/>
          <w:color w:val="000000"/>
        </w:rPr>
        <w:t>（　　）</w:t>
      </w:r>
      <w:r>
        <w:rPr>
          <w:rFonts w:hint="eastAsia"/>
          <w:color w:val="000000"/>
        </w:rPr>
        <w:t>41.</w:t>
      </w:r>
      <w:r w:rsidRPr="00031C5C">
        <w:rPr>
          <w:rFonts w:hint="eastAsia"/>
          <w:color w:val="000000"/>
        </w:rPr>
        <w:tab/>
        <w:t>(A) which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(B) who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(C) whom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(D) that</w:t>
      </w:r>
      <w:r w:rsidRPr="00031C5C">
        <w:rPr>
          <w:rFonts w:hint="eastAsia"/>
          <w:color w:val="000000"/>
        </w:rPr>
        <w:t xml:space="preserve">　</w:t>
      </w:r>
    </w:p>
    <w:p w14:paraId="3A6FD4A8" w14:textId="3B05E012" w:rsidR="00031C5C" w:rsidRP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 w:rsidRPr="00031C5C">
        <w:rPr>
          <w:rFonts w:hint="eastAsia"/>
          <w:color w:val="000000"/>
        </w:rPr>
        <w:t>（　　）</w:t>
      </w:r>
      <w:r>
        <w:rPr>
          <w:rFonts w:hint="eastAsia"/>
          <w:color w:val="000000"/>
        </w:rPr>
        <w:t>42.</w:t>
      </w:r>
      <w:r w:rsidRPr="00031C5C">
        <w:rPr>
          <w:rFonts w:hint="eastAsia"/>
          <w:color w:val="000000"/>
        </w:rPr>
        <w:tab/>
        <w:t>(A) though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(B) however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(C) so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(D) because</w:t>
      </w:r>
      <w:r w:rsidRPr="00031C5C">
        <w:rPr>
          <w:rFonts w:hint="eastAsia"/>
          <w:color w:val="000000"/>
        </w:rPr>
        <w:t xml:space="preserve">　</w:t>
      </w:r>
    </w:p>
    <w:p w14:paraId="6F3E0566" w14:textId="66D332DC" w:rsidR="00031C5C" w:rsidRP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 w:rsidRPr="00031C5C">
        <w:rPr>
          <w:rFonts w:hint="eastAsia"/>
          <w:color w:val="000000"/>
        </w:rPr>
        <w:t>（　　）</w:t>
      </w:r>
      <w:r>
        <w:rPr>
          <w:rFonts w:hint="eastAsia"/>
          <w:color w:val="000000"/>
        </w:rPr>
        <w:t>43.</w:t>
      </w:r>
      <w:r w:rsidRPr="00031C5C">
        <w:rPr>
          <w:rFonts w:hint="eastAsia"/>
          <w:color w:val="000000"/>
        </w:rPr>
        <w:tab/>
        <w:t>(A) and</w:t>
      </w:r>
      <w:r w:rsidRPr="00031C5C">
        <w:rPr>
          <w:rFonts w:hint="eastAsia"/>
          <w:color w:val="000000"/>
        </w:rPr>
        <w:t xml:space="preserve">　</w:t>
      </w:r>
      <w:r>
        <w:rPr>
          <w:rFonts w:hint="eastAsia"/>
          <w:color w:val="000000"/>
        </w:rPr>
        <w:t xml:space="preserve"> </w:t>
      </w:r>
      <w:r w:rsidRPr="00031C5C">
        <w:rPr>
          <w:rFonts w:hint="eastAsia"/>
          <w:color w:val="000000"/>
        </w:rPr>
        <w:t>(B) after</w:t>
      </w:r>
      <w:r w:rsidRPr="00031C5C">
        <w:rPr>
          <w:rFonts w:hint="eastAsia"/>
          <w:color w:val="000000"/>
        </w:rPr>
        <w:t xml:space="preserve">　</w:t>
      </w:r>
      <w:r>
        <w:rPr>
          <w:rFonts w:hint="eastAsia"/>
          <w:color w:val="000000"/>
        </w:rPr>
        <w:t xml:space="preserve"> </w:t>
      </w:r>
      <w:r w:rsidRPr="00031C5C">
        <w:rPr>
          <w:rFonts w:hint="eastAsia"/>
          <w:color w:val="000000"/>
        </w:rPr>
        <w:t>(C) before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(D) but</w:t>
      </w:r>
      <w:r w:rsidRPr="00031C5C">
        <w:rPr>
          <w:rFonts w:hint="eastAsia"/>
          <w:color w:val="000000"/>
        </w:rPr>
        <w:t xml:space="preserve">　</w:t>
      </w:r>
    </w:p>
    <w:p w14:paraId="39620820" w14:textId="7F7833E3" w:rsidR="00031C5C" w:rsidRP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 w:rsidRPr="00031C5C">
        <w:rPr>
          <w:rFonts w:hint="eastAsia"/>
          <w:color w:val="000000"/>
        </w:rPr>
        <w:t>（　　）</w:t>
      </w:r>
      <w:r>
        <w:rPr>
          <w:rFonts w:hint="eastAsia"/>
          <w:color w:val="000000"/>
        </w:rPr>
        <w:t>44.</w:t>
      </w:r>
      <w:r w:rsidRPr="00031C5C">
        <w:rPr>
          <w:rFonts w:hint="eastAsia"/>
          <w:color w:val="000000"/>
        </w:rPr>
        <w:tab/>
        <w:t>(A) more loud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(B) loudest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(C) very louder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(D) louder</w:t>
      </w:r>
      <w:r w:rsidRPr="00031C5C">
        <w:rPr>
          <w:rFonts w:hint="eastAsia"/>
          <w:color w:val="000000"/>
        </w:rPr>
        <w:t xml:space="preserve">　</w:t>
      </w:r>
    </w:p>
    <w:p w14:paraId="3AFB1C3B" w14:textId="4F531A55" w:rsid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 w:rsidRPr="00031C5C">
        <w:rPr>
          <w:rFonts w:hint="eastAsia"/>
          <w:color w:val="000000"/>
        </w:rPr>
        <w:t>（　　）</w:t>
      </w:r>
      <w:r>
        <w:rPr>
          <w:rFonts w:hint="eastAsia"/>
          <w:color w:val="000000"/>
        </w:rPr>
        <w:t>45.</w:t>
      </w:r>
      <w:r w:rsidRPr="00031C5C">
        <w:rPr>
          <w:rFonts w:hint="eastAsia"/>
          <w:color w:val="000000"/>
        </w:rPr>
        <w:tab/>
        <w:t>(A) trust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(B) be trusting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(C) have trusted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(D) be trusted</w:t>
      </w:r>
      <w:r w:rsidRPr="00031C5C">
        <w:rPr>
          <w:rFonts w:hint="eastAsia"/>
          <w:color w:val="000000"/>
        </w:rPr>
        <w:t xml:space="preserve">　</w:t>
      </w:r>
    </w:p>
    <w:p w14:paraId="509FDFC9" w14:textId="77777777" w:rsidR="00045A96" w:rsidRDefault="00045A96" w:rsidP="00310FBB">
      <w:pPr>
        <w:tabs>
          <w:tab w:val="left" w:pos="119"/>
        </w:tabs>
        <w:ind w:left="119" w:hanging="119"/>
        <w:rPr>
          <w:color w:val="000000"/>
        </w:rPr>
      </w:pPr>
    </w:p>
    <w:p w14:paraId="45392C8E" w14:textId="77777777" w:rsidR="00567AE0" w:rsidRDefault="00310FBB" w:rsidP="00310FBB">
      <w:pPr>
        <w:tabs>
          <w:tab w:val="left" w:pos="119"/>
        </w:tabs>
        <w:ind w:left="119" w:hanging="119"/>
        <w:rPr>
          <w:color w:val="000000"/>
        </w:rPr>
      </w:pPr>
      <w:r>
        <w:rPr>
          <w:rFonts w:hint="eastAsia"/>
          <w:color w:val="000000"/>
        </w:rPr>
        <w:t>五、對話</w:t>
      </w:r>
      <w:r>
        <w:rPr>
          <w:rFonts w:hint="eastAsia"/>
          <w:color w:val="000000"/>
        </w:rPr>
        <w:t>(10%)</w:t>
      </w:r>
    </w:p>
    <w:p w14:paraId="2630C87D" w14:textId="77777777" w:rsidR="00943594" w:rsidRDefault="00943594" w:rsidP="00943594">
      <w:pPr>
        <w:rPr>
          <w:rFonts w:eastAsia="細明體"/>
          <w:szCs w:val="22"/>
        </w:rPr>
      </w:pPr>
      <w:bookmarkStart w:id="175" w:name="QQ180306002531_1_H"/>
      <w:bookmarkStart w:id="176" w:name="QQ180306002541_1_H"/>
      <w:bookmarkStart w:id="177" w:name="QQ180306002541"/>
      <w:bookmarkStart w:id="178" w:name="QQ180306002538_1_H"/>
      <w:bookmarkStart w:id="179" w:name="QQ180306002538"/>
      <w:bookmarkStart w:id="180" w:name="QQ180306002537_1_H"/>
      <w:bookmarkStart w:id="181" w:name="QQ180306002537"/>
      <w:bookmarkStart w:id="182" w:name="QQ180306002681_1_H"/>
      <w:bookmarkStart w:id="183" w:name="QQ180306002681"/>
      <w:r>
        <w:rPr>
          <w:sz w:val="22"/>
        </w:rPr>
        <w:t>46.</w:t>
      </w:r>
      <w:r>
        <w:t xml:space="preserve">（　　</w:t>
      </w:r>
      <w:r>
        <w:rPr>
          <w:rFonts w:hint="eastAsia"/>
        </w:rPr>
        <w:t>）</w:t>
      </w:r>
      <w:r w:rsidRPr="00FE057A">
        <w:rPr>
          <w:rFonts w:eastAsia="細明體"/>
          <w:szCs w:val="22"/>
        </w:rPr>
        <w:t>Victor: What kind of movies do you like?</w:t>
      </w:r>
      <w:r w:rsidRPr="00FE057A">
        <w:rPr>
          <w:rFonts w:ascii="Calibri" w:eastAsia="Times New Roman" w:hAnsi="Calibri"/>
          <w:szCs w:val="22"/>
        </w:rPr>
        <w:br/>
      </w:r>
      <w:r>
        <w:rPr>
          <w:rFonts w:eastAsia="細明體"/>
          <w:szCs w:val="22"/>
        </w:rPr>
        <w:t xml:space="preserve">           </w:t>
      </w:r>
      <w:r w:rsidRPr="00FE057A">
        <w:rPr>
          <w:rFonts w:eastAsia="細明體"/>
          <w:szCs w:val="22"/>
        </w:rPr>
        <w:t>Linda: I like action movies. They’re so exciting.</w:t>
      </w:r>
      <w:r w:rsidRPr="00FE057A">
        <w:rPr>
          <w:rFonts w:ascii="Calibri" w:eastAsia="Times New Roman" w:hAnsi="Calibri"/>
          <w:szCs w:val="22"/>
        </w:rPr>
        <w:br/>
      </w:r>
      <w:r>
        <w:rPr>
          <w:rFonts w:eastAsia="細明體"/>
          <w:szCs w:val="22"/>
        </w:rPr>
        <w:t xml:space="preserve">           </w:t>
      </w:r>
      <w:r w:rsidRPr="00FE057A">
        <w:rPr>
          <w:rFonts w:eastAsia="細明體"/>
          <w:szCs w:val="22"/>
        </w:rPr>
        <w:t xml:space="preserve">Victor: _____ I prefer comedies, and you know sometimes action movies can be very </w:t>
      </w:r>
    </w:p>
    <w:p w14:paraId="0F6B9BF3" w14:textId="77777777" w:rsidR="00943594" w:rsidRDefault="00943594" w:rsidP="00943594">
      <w:r>
        <w:rPr>
          <w:rFonts w:eastAsia="細明體"/>
          <w:szCs w:val="22"/>
        </w:rPr>
        <w:t xml:space="preserve">                 </w:t>
      </w:r>
      <w:r w:rsidRPr="00FE057A">
        <w:rPr>
          <w:rFonts w:eastAsia="細明體"/>
          <w:szCs w:val="22"/>
        </w:rPr>
        <w:t>bloody.</w:t>
      </w:r>
      <w:r>
        <w:t xml:space="preserve">　</w:t>
      </w:r>
      <w:bookmarkEnd w:id="175"/>
    </w:p>
    <w:p w14:paraId="1651B930" w14:textId="3687D54A" w:rsidR="00943594" w:rsidRDefault="00943594" w:rsidP="00943594">
      <w:r>
        <w:t xml:space="preserve">           (A)</w:t>
      </w:r>
      <w:bookmarkStart w:id="184" w:name="QQ180306002531_1_1"/>
      <w:r w:rsidRPr="00FE057A">
        <w:rPr>
          <w:rFonts w:eastAsia="細明體"/>
          <w:szCs w:val="22"/>
        </w:rPr>
        <w:t xml:space="preserve"> Great minds think alike.</w:t>
      </w:r>
      <w:r>
        <w:t xml:space="preserve">　</w:t>
      </w:r>
      <w:bookmarkEnd w:id="184"/>
      <w:r>
        <w:t xml:space="preserve">       (B)</w:t>
      </w:r>
      <w:bookmarkStart w:id="185" w:name="QQ180306002531_1_2"/>
      <w:r w:rsidRPr="00FE057A">
        <w:rPr>
          <w:rFonts w:eastAsia="細明體"/>
          <w:szCs w:val="22"/>
        </w:rPr>
        <w:t xml:space="preserve"> Every man has his taste.</w:t>
      </w:r>
      <w:r>
        <w:t xml:space="preserve">　</w:t>
      </w:r>
      <w:bookmarkEnd w:id="185"/>
    </w:p>
    <w:p w14:paraId="3053426D" w14:textId="7233566F" w:rsidR="00943594" w:rsidRPr="00943594" w:rsidRDefault="00943594" w:rsidP="00943594">
      <w:r>
        <w:t xml:space="preserve">           (C)</w:t>
      </w:r>
      <w:bookmarkStart w:id="186" w:name="QQ180306002531_1_3"/>
      <w:r w:rsidRPr="00FE057A">
        <w:rPr>
          <w:rFonts w:eastAsia="細明體"/>
          <w:szCs w:val="22"/>
        </w:rPr>
        <w:t xml:space="preserve"> Actions speak louder than words.</w:t>
      </w:r>
      <w:r>
        <w:t xml:space="preserve">　</w:t>
      </w:r>
      <w:bookmarkEnd w:id="186"/>
      <w:r>
        <w:t>(D)</w:t>
      </w:r>
      <w:r w:rsidRPr="00FE057A">
        <w:rPr>
          <w:rFonts w:eastAsia="細明體"/>
          <w:szCs w:val="22"/>
        </w:rPr>
        <w:t xml:space="preserve"> A friend in need is a friend indeed.</w:t>
      </w:r>
    </w:p>
    <w:p w14:paraId="3197D0EB" w14:textId="77777777" w:rsidR="00943594" w:rsidRDefault="00943594" w:rsidP="00943594">
      <w:pPr>
        <w:pStyle w:val="Normal091"/>
        <w:snapToGrid w:val="0"/>
        <w:spacing w:before="80"/>
        <w:textAlignment w:val="center"/>
      </w:pPr>
      <w:r>
        <w:t>47.</w:t>
      </w:r>
      <w:r>
        <w:t>（　　）</w:t>
      </w:r>
      <w:r w:rsidRPr="00FE057A">
        <w:rPr>
          <w:kern w:val="2"/>
          <w:szCs w:val="22"/>
        </w:rPr>
        <w:t xml:space="preserve">Zack: My art teacher’s paintings are displayed at the Culture Center. </w:t>
      </w:r>
      <w:r w:rsidRPr="00FE057A">
        <w:rPr>
          <w:rFonts w:ascii="Calibri" w:eastAsia="Times New Roman" w:hAnsi="Calibri"/>
          <w:kern w:val="2"/>
          <w:szCs w:val="22"/>
        </w:rPr>
        <w:br/>
      </w:r>
      <w:r>
        <w:rPr>
          <w:kern w:val="2"/>
          <w:szCs w:val="22"/>
        </w:rPr>
        <w:t xml:space="preserve">           </w:t>
      </w:r>
      <w:r w:rsidRPr="00FE057A">
        <w:rPr>
          <w:kern w:val="2"/>
          <w:szCs w:val="22"/>
        </w:rPr>
        <w:t>Una: Wow, that’s great. _____</w:t>
      </w:r>
      <w:r>
        <w:t xml:space="preserve">　</w:t>
      </w:r>
      <w:bookmarkEnd w:id="176"/>
    </w:p>
    <w:p w14:paraId="7B5B81C1" w14:textId="0039BEB9" w:rsidR="00943594" w:rsidRDefault="00943594" w:rsidP="00943594">
      <w:pPr>
        <w:pStyle w:val="Normal091"/>
        <w:snapToGrid w:val="0"/>
        <w:spacing w:before="80"/>
        <w:textAlignment w:val="center"/>
      </w:pPr>
      <w:r>
        <w:t xml:space="preserve">           (A)</w:t>
      </w:r>
      <w:bookmarkStart w:id="187" w:name="QQ180306002541_1_1"/>
      <w:r w:rsidRPr="00FE057A">
        <w:rPr>
          <w:kern w:val="2"/>
          <w:szCs w:val="22"/>
        </w:rPr>
        <w:t xml:space="preserve"> I owe you one.</w:t>
      </w:r>
      <w:r>
        <w:t xml:space="preserve">　</w:t>
      </w:r>
      <w:bookmarkEnd w:id="187"/>
      <w:r>
        <w:t xml:space="preserve">          (B)</w:t>
      </w:r>
      <w:bookmarkStart w:id="188" w:name="QQ180306002541_1_2"/>
      <w:r w:rsidRPr="00FE057A">
        <w:rPr>
          <w:kern w:val="2"/>
          <w:szCs w:val="22"/>
        </w:rPr>
        <w:t xml:space="preserve"> Let’s go to take a look.</w:t>
      </w:r>
      <w:r>
        <w:t xml:space="preserve">　</w:t>
      </w:r>
      <w:bookmarkEnd w:id="188"/>
    </w:p>
    <w:p w14:paraId="05280DA4" w14:textId="59FDFF58" w:rsidR="00943594" w:rsidRPr="00943594" w:rsidRDefault="00943594" w:rsidP="00943594">
      <w:pPr>
        <w:pStyle w:val="Normal091"/>
        <w:snapToGrid w:val="0"/>
        <w:spacing w:before="80"/>
        <w:textAlignment w:val="center"/>
        <w:rPr>
          <w:kern w:val="2"/>
          <w:szCs w:val="22"/>
        </w:rPr>
      </w:pPr>
      <w:r>
        <w:t xml:space="preserve">           (C)</w:t>
      </w:r>
      <w:bookmarkStart w:id="189" w:name="QQ180306002541_1_3"/>
      <w:r w:rsidRPr="00FE057A">
        <w:rPr>
          <w:kern w:val="2"/>
          <w:szCs w:val="22"/>
        </w:rPr>
        <w:t xml:space="preserve"> Don’t forget to come again.</w:t>
      </w:r>
      <w:r>
        <w:t xml:space="preserve">　</w:t>
      </w:r>
      <w:bookmarkEnd w:id="189"/>
      <w:r>
        <w:t>(D)</w:t>
      </w:r>
      <w:bookmarkStart w:id="190" w:name="QQ180306002541_1_4"/>
      <w:r w:rsidRPr="00FE057A">
        <w:rPr>
          <w:kern w:val="2"/>
          <w:szCs w:val="22"/>
        </w:rPr>
        <w:t xml:space="preserve"> I’ve heard a lot about you.</w:t>
      </w:r>
      <w:r>
        <w:t xml:space="preserve">　</w:t>
      </w:r>
      <w:bookmarkEnd w:id="177"/>
      <w:bookmarkEnd w:id="190"/>
    </w:p>
    <w:p w14:paraId="1A4AA72F" w14:textId="2CE4902C" w:rsidR="00943594" w:rsidRPr="00943594" w:rsidRDefault="00943594" w:rsidP="00943594">
      <w:pPr>
        <w:rPr>
          <w:rFonts w:eastAsia="細明體"/>
          <w:szCs w:val="22"/>
        </w:rPr>
      </w:pPr>
      <w:r>
        <w:t>48.</w:t>
      </w:r>
      <w:r>
        <w:t>（　　）</w:t>
      </w:r>
      <w:r w:rsidRPr="00FE057A">
        <w:rPr>
          <w:rFonts w:eastAsia="細明體"/>
          <w:szCs w:val="22"/>
        </w:rPr>
        <w:t xml:space="preserve">Tracy: Mom, I would like to learn dancing. </w:t>
      </w:r>
      <w:r w:rsidRPr="00FE057A">
        <w:rPr>
          <w:rFonts w:ascii="Calibri" w:eastAsia="Times New Roman" w:hAnsi="Calibri"/>
          <w:szCs w:val="22"/>
        </w:rPr>
        <w:br/>
      </w:r>
      <w:r>
        <w:rPr>
          <w:rFonts w:eastAsia="細明體"/>
          <w:szCs w:val="22"/>
        </w:rPr>
        <w:t xml:space="preserve">           </w:t>
      </w:r>
      <w:r w:rsidRPr="00FE057A">
        <w:rPr>
          <w:rFonts w:eastAsia="細明體"/>
          <w:szCs w:val="22"/>
        </w:rPr>
        <w:t>Mom: Okay, but you still have to pay attention to your studies.</w:t>
      </w:r>
      <w:r w:rsidRPr="00FE057A">
        <w:rPr>
          <w:rFonts w:ascii="Calibri" w:eastAsia="Times New Roman" w:hAnsi="Calibri"/>
          <w:szCs w:val="22"/>
        </w:rPr>
        <w:br/>
      </w:r>
      <w:r>
        <w:rPr>
          <w:rFonts w:eastAsia="細明體"/>
          <w:szCs w:val="22"/>
        </w:rPr>
        <w:t xml:space="preserve">           </w:t>
      </w:r>
      <w:r w:rsidRPr="00FE057A">
        <w:rPr>
          <w:rFonts w:eastAsia="細明體"/>
          <w:szCs w:val="22"/>
        </w:rPr>
        <w:t>Tracy: _____</w:t>
      </w:r>
      <w:r>
        <w:t xml:space="preserve">　</w:t>
      </w:r>
      <w:bookmarkEnd w:id="178"/>
    </w:p>
    <w:p w14:paraId="104E6209" w14:textId="6A0830A3" w:rsidR="00943594" w:rsidRDefault="00943594" w:rsidP="00943594">
      <w:r>
        <w:t xml:space="preserve">           (A)</w:t>
      </w:r>
      <w:bookmarkStart w:id="191" w:name="QQ180306002538_1_1"/>
      <w:r w:rsidRPr="00FE057A">
        <w:rPr>
          <w:rFonts w:eastAsia="細明體"/>
          <w:szCs w:val="22"/>
        </w:rPr>
        <w:t xml:space="preserve"> Here we are.</w:t>
      </w:r>
      <w:r>
        <w:t xml:space="preserve">　</w:t>
      </w:r>
      <w:bookmarkEnd w:id="191"/>
      <w:r>
        <w:t xml:space="preserve">   (B)</w:t>
      </w:r>
      <w:bookmarkStart w:id="192" w:name="QQ180306002538_1_2"/>
      <w:r w:rsidRPr="00FE057A">
        <w:rPr>
          <w:rFonts w:eastAsia="細明體"/>
          <w:szCs w:val="22"/>
        </w:rPr>
        <w:t xml:space="preserve"> Are you kidding?</w:t>
      </w:r>
      <w:r>
        <w:t xml:space="preserve">　</w:t>
      </w:r>
      <w:bookmarkEnd w:id="192"/>
    </w:p>
    <w:p w14:paraId="6CA00F56" w14:textId="4E4726B0" w:rsidR="00943594" w:rsidRPr="00943594" w:rsidRDefault="00943594" w:rsidP="00943594">
      <w:r>
        <w:t xml:space="preserve">           (C)</w:t>
      </w:r>
      <w:bookmarkStart w:id="193" w:name="QQ180306002538_1_3"/>
      <w:r w:rsidRPr="00FE057A">
        <w:rPr>
          <w:rFonts w:eastAsia="細明體"/>
          <w:szCs w:val="22"/>
        </w:rPr>
        <w:t xml:space="preserve"> It’s an awful day.</w:t>
      </w:r>
      <w:r>
        <w:t xml:space="preserve">　</w:t>
      </w:r>
      <w:bookmarkEnd w:id="193"/>
      <w:r>
        <w:t>(D)</w:t>
      </w:r>
      <w:bookmarkStart w:id="194" w:name="QQ180306002538_1_4"/>
      <w:r w:rsidRPr="00FE057A">
        <w:rPr>
          <w:rFonts w:eastAsia="細明體"/>
          <w:szCs w:val="22"/>
        </w:rPr>
        <w:t xml:space="preserve"> I know. I’ll try my best.</w:t>
      </w:r>
      <w:r>
        <w:t xml:space="preserve">　</w:t>
      </w:r>
      <w:bookmarkEnd w:id="179"/>
      <w:bookmarkEnd w:id="194"/>
    </w:p>
    <w:p w14:paraId="64D15817" w14:textId="59BC1D28" w:rsidR="00943594" w:rsidRDefault="00943594" w:rsidP="00943594">
      <w:pPr>
        <w:pStyle w:val="Normal094"/>
        <w:snapToGrid w:val="0"/>
        <w:spacing w:before="80"/>
        <w:textAlignment w:val="center"/>
      </w:pPr>
      <w:r>
        <w:t>49.</w:t>
      </w:r>
      <w:r>
        <w:t>（　　）</w:t>
      </w:r>
      <w:r w:rsidRPr="00FE057A">
        <w:rPr>
          <w:kern w:val="2"/>
          <w:szCs w:val="22"/>
        </w:rPr>
        <w:t>Dora: It’s amazing that the little boy can play the piano so well.</w:t>
      </w:r>
      <w:r w:rsidRPr="00FE057A">
        <w:rPr>
          <w:rFonts w:ascii="Calibri" w:eastAsia="Times New Roman" w:hAnsi="Calibri"/>
          <w:kern w:val="2"/>
          <w:szCs w:val="22"/>
        </w:rPr>
        <w:br/>
      </w:r>
      <w:r>
        <w:rPr>
          <w:kern w:val="2"/>
          <w:szCs w:val="22"/>
        </w:rPr>
        <w:t xml:space="preserve">           </w:t>
      </w:r>
      <w:r w:rsidRPr="00FE057A">
        <w:rPr>
          <w:kern w:val="2"/>
          <w:szCs w:val="22"/>
        </w:rPr>
        <w:t>Emily: _____</w:t>
      </w:r>
      <w:r>
        <w:t xml:space="preserve">　</w:t>
      </w:r>
      <w:bookmarkEnd w:id="180"/>
    </w:p>
    <w:p w14:paraId="573EC105" w14:textId="489969D7" w:rsidR="00943594" w:rsidRDefault="00943594" w:rsidP="00943594">
      <w:pPr>
        <w:pStyle w:val="Normal094"/>
        <w:snapToGrid w:val="0"/>
        <w:spacing w:before="80"/>
        <w:textAlignment w:val="center"/>
      </w:pPr>
      <w:r>
        <w:t xml:space="preserve">           (A)</w:t>
      </w:r>
      <w:bookmarkStart w:id="195" w:name="QQ180306002537_1_1"/>
      <w:r w:rsidRPr="00FE057A">
        <w:rPr>
          <w:kern w:val="2"/>
          <w:szCs w:val="22"/>
        </w:rPr>
        <w:t xml:space="preserve"> You can say that again.</w:t>
      </w:r>
      <w:r>
        <w:t xml:space="preserve">　</w:t>
      </w:r>
      <w:bookmarkEnd w:id="195"/>
      <w:r>
        <w:t>(B)</w:t>
      </w:r>
      <w:bookmarkStart w:id="196" w:name="QQ180306002537_1_2"/>
      <w:r w:rsidRPr="00FE057A">
        <w:rPr>
          <w:kern w:val="2"/>
          <w:szCs w:val="22"/>
        </w:rPr>
        <w:t xml:space="preserve"> I feel bored.</w:t>
      </w:r>
      <w:r>
        <w:t xml:space="preserve">　</w:t>
      </w:r>
      <w:bookmarkEnd w:id="196"/>
    </w:p>
    <w:p w14:paraId="53795060" w14:textId="20B75A54" w:rsidR="00943594" w:rsidRPr="00943594" w:rsidRDefault="00943594" w:rsidP="00943594">
      <w:pPr>
        <w:pStyle w:val="Normal094"/>
        <w:snapToGrid w:val="0"/>
        <w:spacing w:before="80"/>
        <w:textAlignment w:val="center"/>
        <w:rPr>
          <w:kern w:val="2"/>
          <w:szCs w:val="22"/>
        </w:rPr>
      </w:pPr>
      <w:r>
        <w:t xml:space="preserve">           (C)</w:t>
      </w:r>
      <w:bookmarkStart w:id="197" w:name="QQ180306002537_1_3"/>
      <w:r w:rsidRPr="00FE057A">
        <w:rPr>
          <w:kern w:val="2"/>
          <w:szCs w:val="22"/>
        </w:rPr>
        <w:t xml:space="preserve"> My pleasure.</w:t>
      </w:r>
      <w:r>
        <w:t xml:space="preserve">　</w:t>
      </w:r>
      <w:bookmarkEnd w:id="197"/>
      <w:r>
        <w:t xml:space="preserve">        (D)</w:t>
      </w:r>
      <w:bookmarkStart w:id="198" w:name="QQ180306002537_1_4"/>
      <w:r w:rsidRPr="00FE057A">
        <w:rPr>
          <w:kern w:val="2"/>
          <w:szCs w:val="22"/>
        </w:rPr>
        <w:t xml:space="preserve"> You are welcome.</w:t>
      </w:r>
      <w:r>
        <w:t xml:space="preserve">　</w:t>
      </w:r>
      <w:bookmarkEnd w:id="181"/>
      <w:bookmarkEnd w:id="198"/>
    </w:p>
    <w:p w14:paraId="7288F1B8" w14:textId="395F4C97" w:rsidR="00943594" w:rsidRPr="00045A96" w:rsidRDefault="00943594" w:rsidP="00943594">
      <w:pPr>
        <w:pStyle w:val="Normal096"/>
        <w:snapToGrid w:val="0"/>
        <w:spacing w:before="80"/>
        <w:textAlignment w:val="center"/>
        <w:rPr>
          <w:kern w:val="2"/>
          <w:szCs w:val="22"/>
        </w:rPr>
      </w:pPr>
      <w:r>
        <w:t>50.</w:t>
      </w:r>
      <w:r>
        <w:t>（　　）</w:t>
      </w:r>
      <w:r w:rsidRPr="00943594">
        <w:rPr>
          <w:kern w:val="2"/>
          <w:szCs w:val="22"/>
        </w:rPr>
        <w:t>Ben</w:t>
      </w:r>
      <w:r w:rsidRPr="00CA38FE">
        <w:rPr>
          <w:b/>
          <w:kern w:val="2"/>
          <w:szCs w:val="22"/>
        </w:rPr>
        <w:t>:</w:t>
      </w:r>
      <w:r w:rsidRPr="00CA38FE">
        <w:rPr>
          <w:kern w:val="2"/>
          <w:szCs w:val="22"/>
        </w:rPr>
        <w:t xml:space="preserve"> Where do you think we should get married?</w:t>
      </w:r>
      <w:r w:rsidRPr="00CA38FE">
        <w:rPr>
          <w:rFonts w:ascii="Calibri" w:eastAsia="Times New Roman" w:hAnsi="Calibri"/>
          <w:kern w:val="2"/>
          <w:szCs w:val="22"/>
        </w:rPr>
        <w:br/>
      </w:r>
      <w:r w:rsidR="00045A96">
        <w:rPr>
          <w:b/>
          <w:kern w:val="2"/>
          <w:szCs w:val="22"/>
        </w:rPr>
        <w:t xml:space="preserve">          </w:t>
      </w:r>
      <w:r w:rsidRPr="00943594">
        <w:rPr>
          <w:kern w:val="2"/>
          <w:szCs w:val="22"/>
        </w:rPr>
        <w:t>Rachel: I was thinking about Greece.</w:t>
      </w:r>
      <w:r w:rsidRPr="00943594">
        <w:rPr>
          <w:rFonts w:ascii="Calibri" w:eastAsia="Times New Roman" w:hAnsi="Calibri"/>
          <w:kern w:val="2"/>
          <w:szCs w:val="22"/>
        </w:rPr>
        <w:br/>
      </w:r>
      <w:r w:rsidR="00045A96">
        <w:rPr>
          <w:kern w:val="2"/>
          <w:szCs w:val="22"/>
        </w:rPr>
        <w:t xml:space="preserve">           </w:t>
      </w:r>
      <w:r w:rsidRPr="00943594">
        <w:rPr>
          <w:kern w:val="2"/>
          <w:szCs w:val="22"/>
        </w:rPr>
        <w:t>Ben: Perfect! That’s what I was thinking, too!</w:t>
      </w:r>
      <w:r w:rsidRPr="00943594">
        <w:rPr>
          <w:rFonts w:ascii="Calibri" w:eastAsia="Times New Roman" w:hAnsi="Calibri"/>
          <w:kern w:val="2"/>
          <w:szCs w:val="22"/>
        </w:rPr>
        <w:br/>
      </w:r>
      <w:r w:rsidR="00045A96">
        <w:rPr>
          <w:kern w:val="2"/>
          <w:szCs w:val="22"/>
        </w:rPr>
        <w:t xml:space="preserve">           </w:t>
      </w:r>
      <w:r w:rsidRPr="00943594">
        <w:rPr>
          <w:kern w:val="2"/>
          <w:szCs w:val="22"/>
        </w:rPr>
        <w:t>Rache</w:t>
      </w:r>
      <w:r w:rsidRPr="00CA38FE">
        <w:rPr>
          <w:b/>
          <w:kern w:val="2"/>
          <w:szCs w:val="22"/>
        </w:rPr>
        <w:t>l:</w:t>
      </w:r>
      <w:r w:rsidRPr="00CA38FE">
        <w:rPr>
          <w:kern w:val="2"/>
          <w:szCs w:val="22"/>
        </w:rPr>
        <w:t xml:space="preserve"> You know what they say—“_____”</w:t>
      </w:r>
      <w:r>
        <w:t xml:space="preserve">　</w:t>
      </w:r>
      <w:bookmarkEnd w:id="182"/>
    </w:p>
    <w:p w14:paraId="5221FFEF" w14:textId="180A0384" w:rsidR="00943594" w:rsidRDefault="00045A96" w:rsidP="00943594">
      <w:pPr>
        <w:pStyle w:val="Normal096"/>
        <w:snapToGrid w:val="0"/>
        <w:spacing w:before="80"/>
        <w:textAlignment w:val="center"/>
      </w:pPr>
      <w:r>
        <w:t xml:space="preserve">           </w:t>
      </w:r>
      <w:r w:rsidR="00943594">
        <w:t>(A)</w:t>
      </w:r>
      <w:bookmarkStart w:id="199" w:name="QQ180306002681_1_1"/>
      <w:r w:rsidR="00943594" w:rsidRPr="00CA38FE">
        <w:rPr>
          <w:kern w:val="2"/>
          <w:szCs w:val="22"/>
        </w:rPr>
        <w:t xml:space="preserve"> When in Rome, do as the Romans do.</w:t>
      </w:r>
      <w:r w:rsidR="00943594">
        <w:t xml:space="preserve">　</w:t>
      </w:r>
      <w:bookmarkEnd w:id="199"/>
      <w:r w:rsidR="00943594">
        <w:t>(B)</w:t>
      </w:r>
      <w:bookmarkStart w:id="200" w:name="QQ180306002681_1_2"/>
      <w:r w:rsidR="00943594" w:rsidRPr="00CA38FE">
        <w:rPr>
          <w:kern w:val="2"/>
          <w:szCs w:val="22"/>
        </w:rPr>
        <w:t xml:space="preserve"> The pen is mightier than the sword.</w:t>
      </w:r>
      <w:r w:rsidR="00943594">
        <w:t xml:space="preserve">　</w:t>
      </w:r>
      <w:bookmarkEnd w:id="200"/>
    </w:p>
    <w:p w14:paraId="700D4FB5" w14:textId="53359D71" w:rsidR="00943594" w:rsidRDefault="00045A96" w:rsidP="00943594">
      <w:pPr>
        <w:pStyle w:val="Normal096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</w:t>
      </w:r>
      <w:r w:rsidR="00943594">
        <w:t>(C)</w:t>
      </w:r>
      <w:bookmarkStart w:id="201" w:name="QQ180306002681_1_3"/>
      <w:r w:rsidR="00943594" w:rsidRPr="00CA38FE">
        <w:rPr>
          <w:kern w:val="2"/>
          <w:szCs w:val="22"/>
        </w:rPr>
        <w:t xml:space="preserve"> Better late than never.</w:t>
      </w:r>
      <w:r w:rsidR="00943594">
        <w:t xml:space="preserve">　</w:t>
      </w:r>
      <w:bookmarkEnd w:id="201"/>
      <w:r w:rsidR="00943594">
        <w:t xml:space="preserve">             (D)</w:t>
      </w:r>
      <w:bookmarkStart w:id="202" w:name="QQ180306002681_1_4"/>
      <w:r w:rsidR="00943594" w:rsidRPr="00CA38FE">
        <w:rPr>
          <w:kern w:val="2"/>
          <w:szCs w:val="22"/>
        </w:rPr>
        <w:t xml:space="preserve"> Great minds think alike.</w:t>
      </w:r>
      <w:r w:rsidR="00943594">
        <w:t xml:space="preserve">　</w:t>
      </w:r>
      <w:bookmarkEnd w:id="183"/>
      <w:bookmarkEnd w:id="202"/>
    </w:p>
    <w:p w14:paraId="2C50773F" w14:textId="77777777" w:rsidR="00863525" w:rsidRDefault="00863525" w:rsidP="00567AE0">
      <w:pPr>
        <w:spacing w:line="220" w:lineRule="exact"/>
        <w:rPr>
          <w:color w:val="000000"/>
        </w:rPr>
      </w:pPr>
    </w:p>
    <w:p w14:paraId="4AE5E49F" w14:textId="77777777" w:rsidR="00045A96" w:rsidRDefault="00045A96" w:rsidP="00567AE0">
      <w:pPr>
        <w:spacing w:line="220" w:lineRule="exact"/>
        <w:rPr>
          <w:color w:val="000000"/>
        </w:rPr>
      </w:pPr>
    </w:p>
    <w:p w14:paraId="7080892A" w14:textId="4016C7D2" w:rsidR="00045A96" w:rsidRDefault="00310FBB" w:rsidP="00567AE0">
      <w:pPr>
        <w:spacing w:line="220" w:lineRule="exact"/>
        <w:rPr>
          <w:color w:val="000000"/>
        </w:rPr>
      </w:pPr>
      <w:r>
        <w:rPr>
          <w:rFonts w:hint="eastAsia"/>
          <w:color w:val="000000"/>
        </w:rPr>
        <w:t>六</w:t>
      </w:r>
      <w:r w:rsidR="00567AE0" w:rsidRPr="008B06C9">
        <w:rPr>
          <w:color w:val="000000"/>
        </w:rPr>
        <w:t>、閱</w:t>
      </w:r>
      <w:r w:rsidR="00334207">
        <w:rPr>
          <w:rFonts w:hint="eastAsia"/>
          <w:color w:val="000000"/>
        </w:rPr>
        <w:t>讀測驗</w:t>
      </w:r>
      <w:r w:rsidR="00720D7B">
        <w:rPr>
          <w:color w:val="000000"/>
        </w:rPr>
        <w:t xml:space="preserve"> (</w:t>
      </w:r>
      <w:r>
        <w:rPr>
          <w:rFonts w:hint="eastAsia"/>
          <w:color w:val="000000"/>
        </w:rPr>
        <w:t>1</w:t>
      </w:r>
      <w:r w:rsidR="00720D7B">
        <w:rPr>
          <w:rFonts w:hint="eastAsia"/>
          <w:color w:val="000000"/>
        </w:rPr>
        <w:t>0</w:t>
      </w:r>
      <w:r w:rsidR="00567AE0" w:rsidRPr="008B06C9">
        <w:rPr>
          <w:color w:val="000000"/>
        </w:rPr>
        <w:t>%)</w:t>
      </w:r>
    </w:p>
    <w:p w14:paraId="119081C8" w14:textId="77777777" w:rsidR="00D57895" w:rsidRDefault="00D57895" w:rsidP="00D57895">
      <w:pPr>
        <w:pStyle w:val="Normal074"/>
        <w:snapToGrid w:val="0"/>
        <w:spacing w:before="80"/>
        <w:ind w:firstLine="397"/>
        <w:textAlignment w:val="center"/>
        <w:rPr>
          <w:szCs w:val="22"/>
        </w:rPr>
      </w:pPr>
      <w:r w:rsidRPr="00297B8A">
        <w:rPr>
          <w:szCs w:val="22"/>
          <w:lang w:eastAsia="en-US"/>
        </w:rPr>
        <w:t>There are so many TV channels now. People have a lot of choices when they turn on their TVs.</w:t>
      </w:r>
    </w:p>
    <w:p w14:paraId="486469F9" w14:textId="29769CFC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Then, how do TV networks compete with one another? To begin with,</w:t>
      </w:r>
      <w:r>
        <w:rPr>
          <w:szCs w:val="22"/>
          <w:lang w:eastAsia="en-US"/>
        </w:rPr>
        <w:t xml:space="preserve"> they need to provide TV</w:t>
      </w:r>
    </w:p>
    <w:p w14:paraId="3D0012C2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</w:rPr>
      </w:pPr>
      <w:r w:rsidRPr="00297B8A">
        <w:rPr>
          <w:szCs w:val="22"/>
          <w:lang w:eastAsia="en-US"/>
        </w:rPr>
        <w:t>programs that are interesting enough to attract a big viewing audience. Second, they need to find a</w:t>
      </w:r>
    </w:p>
    <w:p w14:paraId="10EAC7AA" w14:textId="4671408B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</w:rPr>
      </w:pPr>
      <w:r w:rsidRPr="00297B8A">
        <w:rPr>
          <w:szCs w:val="22"/>
          <w:lang w:eastAsia="en-US"/>
        </w:rPr>
        <w:t>suitable time for each program. For example, it is better to play cartoons at 5 p.m. because that is the</w:t>
      </w:r>
    </w:p>
    <w:p w14:paraId="1AA5BA29" w14:textId="01C5FBE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time when children come home from school and can take a s</w:t>
      </w:r>
      <w:r>
        <w:rPr>
          <w:szCs w:val="22"/>
          <w:lang w:eastAsia="en-US"/>
        </w:rPr>
        <w:t>hort break before they do their</w:t>
      </w:r>
    </w:p>
    <w:p w14:paraId="354C7A47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homework. Some people call 9 a.m. to 4 p.m. the “housewives’ time.” D</w:t>
      </w:r>
      <w:r>
        <w:rPr>
          <w:szCs w:val="22"/>
          <w:lang w:eastAsia="en-US"/>
        </w:rPr>
        <w:t>uring this period, soap operas,</w:t>
      </w:r>
    </w:p>
    <w:p w14:paraId="7F926D14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romantic movies, and talk shows are usually very popular. Between 6 p.m. and 8 p.m., familie</w:t>
      </w:r>
      <w:r>
        <w:rPr>
          <w:szCs w:val="22"/>
          <w:lang w:eastAsia="en-US"/>
        </w:rPr>
        <w:t>s may be</w:t>
      </w:r>
    </w:p>
    <w:p w14:paraId="641CA5FF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 xml:space="preserve">watching news which is suitable for </w:t>
      </w:r>
      <w:r w:rsidRPr="00297B8A">
        <w:rPr>
          <w:b/>
          <w:szCs w:val="22"/>
          <w:lang w:eastAsia="en-US"/>
        </w:rPr>
        <w:t>viewers</w:t>
      </w:r>
      <w:r w:rsidRPr="00297B8A">
        <w:rPr>
          <w:szCs w:val="22"/>
          <w:lang w:eastAsia="en-US"/>
        </w:rPr>
        <w:t xml:space="preserve"> of all ages. After 11 p.m.,</w:t>
      </w:r>
      <w:r>
        <w:rPr>
          <w:szCs w:val="22"/>
          <w:lang w:eastAsia="en-US"/>
        </w:rPr>
        <w:t xml:space="preserve"> when the children have gone to</w:t>
      </w:r>
    </w:p>
    <w:p w14:paraId="0C9681CD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bed, it is safe to air movies or talk shows that are only suitable for ad</w:t>
      </w:r>
      <w:r>
        <w:rPr>
          <w:szCs w:val="22"/>
          <w:lang w:eastAsia="en-US"/>
        </w:rPr>
        <w:t>ults. On weekends, some special</w:t>
      </w:r>
    </w:p>
    <w:p w14:paraId="7CAE9A20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 xml:space="preserve">programs are offered to attract the people who would rather stay home </w:t>
      </w:r>
      <w:r>
        <w:rPr>
          <w:szCs w:val="22"/>
          <w:lang w:eastAsia="en-US"/>
        </w:rPr>
        <w:t>than go out. So, if you turn on</w:t>
      </w:r>
    </w:p>
    <w:p w14:paraId="2B6D2C5E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 xml:space="preserve">your TV on a Saturday afternoon, it is probable that you can watch </w:t>
      </w:r>
      <w:r>
        <w:rPr>
          <w:szCs w:val="22"/>
          <w:lang w:eastAsia="en-US"/>
        </w:rPr>
        <w:t>the latest movies, magic shows,</w:t>
      </w:r>
    </w:p>
    <w:p w14:paraId="05A893FA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 xml:space="preserve">beauty contests, or talent shows. Television networks know the best time to play each kind of </w:t>
      </w:r>
      <w:r>
        <w:rPr>
          <w:szCs w:val="22"/>
          <w:lang w:eastAsia="en-US"/>
        </w:rPr>
        <w:t>program.</w:t>
      </w:r>
    </w:p>
    <w:p w14:paraId="3062F0BC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As viewers, we are lucky to have so many interesting programs to ch</w:t>
      </w:r>
      <w:r>
        <w:rPr>
          <w:szCs w:val="22"/>
          <w:lang w:eastAsia="en-US"/>
        </w:rPr>
        <w:t>oose from every time we turn on</w:t>
      </w:r>
    </w:p>
    <w:p w14:paraId="0E1B158F" w14:textId="5A7FC5F8" w:rsidR="00045A96" w:rsidRPr="00E614C0" w:rsidRDefault="00D57895" w:rsidP="00D57895">
      <w:pPr>
        <w:pStyle w:val="Normal074"/>
        <w:snapToGrid w:val="0"/>
        <w:spacing w:before="80"/>
        <w:textAlignment w:val="center"/>
      </w:pPr>
      <w:r w:rsidRPr="00297B8A">
        <w:rPr>
          <w:szCs w:val="22"/>
          <w:lang w:eastAsia="en-US"/>
        </w:rPr>
        <w:t>the TV.</w:t>
      </w:r>
      <w:r>
        <w:t xml:space="preserve">　</w:t>
      </w:r>
    </w:p>
    <w:p w14:paraId="1FD30D20" w14:textId="77777777" w:rsidR="00D57895" w:rsidRDefault="00D57895" w:rsidP="00D57895">
      <w:pPr>
        <w:pStyle w:val="Normal120"/>
        <w:snapToGrid w:val="0"/>
        <w:spacing w:before="80"/>
        <w:textAlignment w:val="center"/>
      </w:pPr>
      <w:bookmarkStart w:id="203" w:name="QQ180308001044_1_H"/>
      <w:r>
        <w:t>（　　）</w:t>
      </w:r>
      <w:r>
        <w:t xml:space="preserve">51. </w:t>
      </w:r>
      <w:r w:rsidRPr="00297B8A">
        <w:rPr>
          <w:szCs w:val="22"/>
          <w:lang w:eastAsia="en-US"/>
        </w:rPr>
        <w:t>According to the passage, what is a suitable time to show cartoons?</w:t>
      </w:r>
      <w:r>
        <w:t xml:space="preserve">　</w:t>
      </w:r>
      <w:bookmarkEnd w:id="203"/>
    </w:p>
    <w:p w14:paraId="6E07A928" w14:textId="09B68D92" w:rsidR="00D57895" w:rsidRDefault="00D57895" w:rsidP="00D57895">
      <w:pPr>
        <w:pStyle w:val="Normal120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(A)</w:t>
      </w:r>
      <w:bookmarkStart w:id="204" w:name="QQ180308001044_1_1"/>
      <w:r w:rsidRPr="00297B8A">
        <w:rPr>
          <w:szCs w:val="22"/>
          <w:lang w:eastAsia="en-US"/>
        </w:rPr>
        <w:t xml:space="preserve"> 5 p.m.</w:t>
      </w:r>
      <w:r>
        <w:t xml:space="preserve">　</w:t>
      </w:r>
      <w:bookmarkEnd w:id="204"/>
      <w:r>
        <w:t>(B)</w:t>
      </w:r>
      <w:bookmarkStart w:id="205" w:name="QQ180308001044_1_2"/>
      <w:r w:rsidRPr="00297B8A">
        <w:rPr>
          <w:szCs w:val="22"/>
          <w:lang w:eastAsia="en-US"/>
        </w:rPr>
        <w:t xml:space="preserve"> 9 a.m.</w:t>
      </w:r>
      <w:r>
        <w:t xml:space="preserve">　</w:t>
      </w:r>
      <w:bookmarkEnd w:id="205"/>
      <w:r>
        <w:t>(C)</w:t>
      </w:r>
      <w:bookmarkStart w:id="206" w:name="QQ180308001044_1_3"/>
      <w:r w:rsidRPr="00297B8A">
        <w:rPr>
          <w:szCs w:val="22"/>
          <w:lang w:eastAsia="en-US"/>
        </w:rPr>
        <w:t xml:space="preserve"> 7 a.m.</w:t>
      </w:r>
      <w:r>
        <w:t xml:space="preserve">　</w:t>
      </w:r>
      <w:bookmarkEnd w:id="206"/>
      <w:r>
        <w:t>(D)</w:t>
      </w:r>
      <w:bookmarkStart w:id="207" w:name="QQ180308001044_1_4"/>
      <w:r w:rsidRPr="00297B8A">
        <w:rPr>
          <w:szCs w:val="22"/>
          <w:lang w:eastAsia="en-US"/>
        </w:rPr>
        <w:t xml:space="preserve"> 7 p.m.</w:t>
      </w:r>
      <w:r>
        <w:t xml:space="preserve">　</w:t>
      </w:r>
      <w:bookmarkEnd w:id="207"/>
    </w:p>
    <w:p w14:paraId="57DD5360" w14:textId="77777777" w:rsidR="00D57895" w:rsidRDefault="00D57895" w:rsidP="00D57895">
      <w:pPr>
        <w:pStyle w:val="Normal220"/>
        <w:snapToGrid w:val="0"/>
        <w:spacing w:before="80"/>
        <w:textAlignment w:val="center"/>
      </w:pPr>
      <w:bookmarkStart w:id="208" w:name="QQ180308001044_2_H"/>
      <w:r>
        <w:t>（　　）</w:t>
      </w:r>
      <w:r>
        <w:t xml:space="preserve">52. </w:t>
      </w:r>
      <w:r w:rsidRPr="00297B8A">
        <w:rPr>
          <w:szCs w:val="22"/>
          <w:lang w:eastAsia="en-US"/>
        </w:rPr>
        <w:t>Which of the following statements is NOT true about TV networks?</w:t>
      </w:r>
      <w:r>
        <w:t xml:space="preserve">　</w:t>
      </w:r>
      <w:bookmarkEnd w:id="208"/>
    </w:p>
    <w:p w14:paraId="77433F9A" w14:textId="19C35D98" w:rsidR="009C3C12" w:rsidRDefault="009C3C12" w:rsidP="00D57895">
      <w:pPr>
        <w:pStyle w:val="Normal220"/>
        <w:snapToGrid w:val="0"/>
        <w:spacing w:before="80"/>
        <w:textAlignment w:val="center"/>
      </w:pPr>
      <w:r>
        <w:t xml:space="preserve">           </w:t>
      </w:r>
      <w:r w:rsidR="00D57895">
        <w:t>(A)</w:t>
      </w:r>
      <w:bookmarkStart w:id="209" w:name="QQ180308001044_2_1"/>
      <w:r w:rsidR="00D57895" w:rsidRPr="00297B8A">
        <w:rPr>
          <w:szCs w:val="22"/>
          <w:lang w:eastAsia="en-US"/>
        </w:rPr>
        <w:t xml:space="preserve"> They have to compete with one another.</w:t>
      </w:r>
      <w:r w:rsidR="00D57895">
        <w:t xml:space="preserve">　</w:t>
      </w:r>
      <w:bookmarkEnd w:id="209"/>
    </w:p>
    <w:p w14:paraId="43AFF32C" w14:textId="2A3817DF" w:rsidR="009C3C12" w:rsidRDefault="009C3C12" w:rsidP="00D57895">
      <w:pPr>
        <w:pStyle w:val="Normal220"/>
        <w:snapToGrid w:val="0"/>
        <w:spacing w:before="80"/>
        <w:textAlignment w:val="center"/>
      </w:pPr>
      <w:r>
        <w:t xml:space="preserve">          </w:t>
      </w:r>
      <w:r w:rsidR="003D3FD8">
        <w:rPr>
          <w:rFonts w:hint="eastAsia"/>
        </w:rPr>
        <w:t xml:space="preserve"> </w:t>
      </w:r>
      <w:r w:rsidR="00D57895">
        <w:t>(B)</w:t>
      </w:r>
      <w:bookmarkStart w:id="210" w:name="QQ180308001044_2_2"/>
      <w:r w:rsidR="00D57895" w:rsidRPr="00297B8A">
        <w:rPr>
          <w:szCs w:val="22"/>
          <w:lang w:eastAsia="en-US"/>
        </w:rPr>
        <w:t xml:space="preserve"> They need to provide interesting programs.</w:t>
      </w:r>
      <w:r w:rsidR="00D57895">
        <w:t xml:space="preserve">　</w:t>
      </w:r>
      <w:bookmarkEnd w:id="210"/>
    </w:p>
    <w:p w14:paraId="29B8090C" w14:textId="6A6BD279" w:rsidR="009C3C12" w:rsidRDefault="009C3C12" w:rsidP="00D57895">
      <w:pPr>
        <w:pStyle w:val="Normal220"/>
        <w:snapToGrid w:val="0"/>
        <w:spacing w:before="80"/>
        <w:textAlignment w:val="center"/>
      </w:pPr>
      <w:r>
        <w:t xml:space="preserve">          </w:t>
      </w:r>
      <w:r w:rsidR="003D3FD8">
        <w:rPr>
          <w:rFonts w:hint="eastAsia"/>
        </w:rPr>
        <w:t xml:space="preserve"> </w:t>
      </w:r>
      <w:r w:rsidR="00D57895">
        <w:t>(C)</w:t>
      </w:r>
      <w:bookmarkStart w:id="211" w:name="QQ180308001044_2_3"/>
      <w:r w:rsidR="00D57895" w:rsidRPr="00297B8A">
        <w:rPr>
          <w:szCs w:val="22"/>
          <w:lang w:eastAsia="en-US"/>
        </w:rPr>
        <w:t xml:space="preserve"> They know when is the best time to play each kind of program.</w:t>
      </w:r>
      <w:r w:rsidR="00D57895">
        <w:t xml:space="preserve">　</w:t>
      </w:r>
      <w:bookmarkEnd w:id="211"/>
    </w:p>
    <w:p w14:paraId="36F1525A" w14:textId="683D01E1" w:rsidR="00D57895" w:rsidRDefault="009C3C12" w:rsidP="00D57895">
      <w:pPr>
        <w:pStyle w:val="Normal220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</w:t>
      </w:r>
      <w:r w:rsidR="003D3FD8">
        <w:rPr>
          <w:rFonts w:hint="eastAsia"/>
        </w:rPr>
        <w:t xml:space="preserve"> </w:t>
      </w:r>
      <w:r>
        <w:t xml:space="preserve"> </w:t>
      </w:r>
      <w:r w:rsidR="00D57895">
        <w:t>(D)</w:t>
      </w:r>
      <w:bookmarkStart w:id="212" w:name="QQ180308001044_2_4"/>
      <w:r w:rsidR="00D57895" w:rsidRPr="00297B8A">
        <w:rPr>
          <w:szCs w:val="22"/>
          <w:lang w:eastAsia="en-US"/>
        </w:rPr>
        <w:t xml:space="preserve"> They think that there is no need to suit viewers’ tastes.</w:t>
      </w:r>
      <w:r w:rsidR="00D57895">
        <w:t xml:space="preserve">　</w:t>
      </w:r>
      <w:bookmarkEnd w:id="212"/>
    </w:p>
    <w:p w14:paraId="36AA11D8" w14:textId="77777777" w:rsidR="009C3C12" w:rsidRDefault="00D57895" w:rsidP="009C3C12">
      <w:pPr>
        <w:pStyle w:val="Normal320"/>
        <w:snapToGrid w:val="0"/>
        <w:spacing w:before="80"/>
        <w:textAlignment w:val="center"/>
      </w:pPr>
      <w:bookmarkStart w:id="213" w:name="QQ180308001044_3_H"/>
      <w:r>
        <w:t>（　　）</w:t>
      </w:r>
      <w:r w:rsidR="009C3C12">
        <w:t xml:space="preserve">53. </w:t>
      </w:r>
      <w:r w:rsidRPr="00297B8A">
        <w:rPr>
          <w:szCs w:val="22"/>
          <w:lang w:eastAsia="en-US"/>
        </w:rPr>
        <w:t>Which program is least likely to appear on TV at 2 p.m. on weekdays?</w:t>
      </w:r>
      <w:r>
        <w:t xml:space="preserve">　</w:t>
      </w:r>
      <w:bookmarkEnd w:id="213"/>
    </w:p>
    <w:p w14:paraId="62F1130C" w14:textId="2E30541C" w:rsidR="00D57895" w:rsidRPr="009C3C12" w:rsidRDefault="009C3C12" w:rsidP="009C3C12">
      <w:pPr>
        <w:pStyle w:val="Normal320"/>
        <w:snapToGrid w:val="0"/>
        <w:spacing w:before="80"/>
        <w:textAlignment w:val="center"/>
        <w:rPr>
          <w:szCs w:val="22"/>
          <w:lang w:eastAsia="en-US"/>
        </w:rPr>
      </w:pPr>
      <w:r>
        <w:t xml:space="preserve">           </w:t>
      </w:r>
      <w:r w:rsidR="00D57895">
        <w:t>(A)</w:t>
      </w:r>
      <w:bookmarkStart w:id="214" w:name="QQ180308001044_3_1"/>
      <w:r>
        <w:rPr>
          <w:szCs w:val="22"/>
          <w:lang w:eastAsia="en-US"/>
        </w:rPr>
        <w:t xml:space="preserve"> A </w:t>
      </w:r>
      <w:r w:rsidR="00D57895" w:rsidRPr="00297B8A">
        <w:rPr>
          <w:szCs w:val="22"/>
          <w:lang w:eastAsia="en-US"/>
        </w:rPr>
        <w:t>romantic movie.</w:t>
      </w:r>
      <w:r w:rsidR="00D57895">
        <w:t xml:space="preserve">　</w:t>
      </w:r>
      <w:bookmarkEnd w:id="214"/>
      <w:r w:rsidR="00D57895">
        <w:t>(B)</w:t>
      </w:r>
      <w:bookmarkStart w:id="215" w:name="QQ180308001044_3_2"/>
      <w:r w:rsidR="00D57895" w:rsidRPr="00297B8A">
        <w:rPr>
          <w:szCs w:val="22"/>
          <w:lang w:eastAsia="en-US"/>
        </w:rPr>
        <w:t xml:space="preserve"> A magic show.</w:t>
      </w:r>
      <w:r w:rsidR="00D57895">
        <w:t xml:space="preserve">　</w:t>
      </w:r>
      <w:bookmarkEnd w:id="215"/>
      <w:r w:rsidR="00D57895">
        <w:t>(C)</w:t>
      </w:r>
      <w:bookmarkStart w:id="216" w:name="QQ180308001044_3_3"/>
      <w:r w:rsidR="00D57895" w:rsidRPr="00297B8A">
        <w:rPr>
          <w:szCs w:val="22"/>
          <w:lang w:eastAsia="en-US"/>
        </w:rPr>
        <w:t xml:space="preserve"> A soap opera.</w:t>
      </w:r>
      <w:r w:rsidR="00D57895">
        <w:t xml:space="preserve">　</w:t>
      </w:r>
      <w:bookmarkEnd w:id="216"/>
      <w:r w:rsidR="00D57895">
        <w:t>(D)</w:t>
      </w:r>
      <w:bookmarkStart w:id="217" w:name="QQ180308001044_3_4"/>
      <w:r w:rsidR="00D57895" w:rsidRPr="00297B8A">
        <w:rPr>
          <w:szCs w:val="22"/>
          <w:lang w:eastAsia="en-US"/>
        </w:rPr>
        <w:t xml:space="preserve"> A talk show.</w:t>
      </w:r>
      <w:r w:rsidR="00D57895">
        <w:t xml:space="preserve">　</w:t>
      </w:r>
      <w:bookmarkEnd w:id="217"/>
    </w:p>
    <w:p w14:paraId="37AEEC9B" w14:textId="77777777" w:rsidR="009C3C12" w:rsidRDefault="00D57895" w:rsidP="009C3C12">
      <w:pPr>
        <w:pStyle w:val="Normal420"/>
        <w:snapToGrid w:val="0"/>
        <w:spacing w:before="80"/>
        <w:textAlignment w:val="center"/>
      </w:pPr>
      <w:bookmarkStart w:id="218" w:name="QQ180308001044_4_H"/>
      <w:r>
        <w:t>（　　）</w:t>
      </w:r>
      <w:r w:rsidR="009C3C12">
        <w:t xml:space="preserve">54. </w:t>
      </w:r>
      <w:r w:rsidRPr="00297B8A">
        <w:rPr>
          <w:szCs w:val="22"/>
          <w:lang w:eastAsia="en-US"/>
        </w:rPr>
        <w:t>Which of the following is the word “</w:t>
      </w:r>
      <w:r w:rsidRPr="00297B8A">
        <w:rPr>
          <w:b/>
          <w:szCs w:val="22"/>
          <w:lang w:eastAsia="en-US"/>
        </w:rPr>
        <w:t>viewers</w:t>
      </w:r>
      <w:r w:rsidRPr="00297B8A">
        <w:rPr>
          <w:szCs w:val="22"/>
          <w:lang w:eastAsia="en-US"/>
        </w:rPr>
        <w:t>” closest to in meaning?</w:t>
      </w:r>
      <w:r>
        <w:t xml:space="preserve">　</w:t>
      </w:r>
      <w:bookmarkEnd w:id="218"/>
    </w:p>
    <w:p w14:paraId="557490B8" w14:textId="409F8BA9" w:rsidR="00D57895" w:rsidRDefault="009C3C12" w:rsidP="009C3C12">
      <w:pPr>
        <w:pStyle w:val="Normal420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</w:t>
      </w:r>
      <w:r w:rsidR="00D57895">
        <w:t>(A)</w:t>
      </w:r>
      <w:bookmarkStart w:id="219" w:name="QQ180308001044_4_1"/>
      <w:r w:rsidR="00D57895" w:rsidRPr="00297B8A">
        <w:rPr>
          <w:szCs w:val="22"/>
          <w:lang w:eastAsia="en-US"/>
        </w:rPr>
        <w:t xml:space="preserve"> children</w:t>
      </w:r>
      <w:r w:rsidR="00D57895">
        <w:t xml:space="preserve">　</w:t>
      </w:r>
      <w:bookmarkEnd w:id="219"/>
      <w:r w:rsidR="00D57895">
        <w:t>(B)</w:t>
      </w:r>
      <w:bookmarkStart w:id="220" w:name="QQ180308001044_4_2"/>
      <w:r w:rsidR="00D57895" w:rsidRPr="00297B8A">
        <w:rPr>
          <w:szCs w:val="22"/>
          <w:lang w:eastAsia="en-US"/>
        </w:rPr>
        <w:t xml:space="preserve"> audiences</w:t>
      </w:r>
      <w:r w:rsidR="00D57895">
        <w:t xml:space="preserve">　</w:t>
      </w:r>
      <w:bookmarkEnd w:id="220"/>
      <w:r w:rsidR="00D57895">
        <w:t>(C)</w:t>
      </w:r>
      <w:bookmarkStart w:id="221" w:name="QQ180308001044_4_3"/>
      <w:r w:rsidR="00D57895" w:rsidRPr="00297B8A">
        <w:rPr>
          <w:szCs w:val="22"/>
          <w:lang w:eastAsia="en-US"/>
        </w:rPr>
        <w:t xml:space="preserve"> adults</w:t>
      </w:r>
      <w:r w:rsidR="00D57895">
        <w:t xml:space="preserve">　</w:t>
      </w:r>
      <w:bookmarkEnd w:id="221"/>
      <w:r w:rsidR="00D57895">
        <w:t>(D)</w:t>
      </w:r>
      <w:bookmarkStart w:id="222" w:name="QQ180308001044_4_4"/>
      <w:r w:rsidR="00D57895" w:rsidRPr="00297B8A">
        <w:rPr>
          <w:szCs w:val="22"/>
          <w:lang w:eastAsia="en-US"/>
        </w:rPr>
        <w:t xml:space="preserve"> housewives</w:t>
      </w:r>
      <w:r w:rsidR="00D57895">
        <w:t xml:space="preserve">　</w:t>
      </w:r>
      <w:bookmarkEnd w:id="222"/>
    </w:p>
    <w:p w14:paraId="067ADF14" w14:textId="77777777" w:rsidR="009C3C12" w:rsidRDefault="00D57895" w:rsidP="009C3C12">
      <w:pPr>
        <w:pStyle w:val="Normal520"/>
        <w:snapToGrid w:val="0"/>
        <w:spacing w:before="80"/>
        <w:textAlignment w:val="center"/>
      </w:pPr>
      <w:bookmarkStart w:id="223" w:name="QQ180308001044_5_H"/>
      <w:r>
        <w:t>（　　）</w:t>
      </w:r>
      <w:r w:rsidR="009C3C12">
        <w:t xml:space="preserve">55. </w:t>
      </w:r>
      <w:r w:rsidRPr="00297B8A">
        <w:rPr>
          <w:szCs w:val="22"/>
          <w:lang w:eastAsia="en-US"/>
        </w:rPr>
        <w:t>What time can adults expect to watch programs that are only for them?</w:t>
      </w:r>
      <w:r>
        <w:t xml:space="preserve">　</w:t>
      </w:r>
      <w:bookmarkEnd w:id="223"/>
    </w:p>
    <w:p w14:paraId="40EE9ECB" w14:textId="4534A910" w:rsidR="00D57895" w:rsidRPr="000F0E78" w:rsidRDefault="009C3C12" w:rsidP="000F0E78">
      <w:pPr>
        <w:pStyle w:val="Normal520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</w:t>
      </w:r>
      <w:r w:rsidR="00D57895">
        <w:t>(A)</w:t>
      </w:r>
      <w:bookmarkStart w:id="224" w:name="QQ180308001044_5_1"/>
      <w:r w:rsidR="00D57895" w:rsidRPr="00297B8A">
        <w:rPr>
          <w:szCs w:val="22"/>
          <w:lang w:eastAsia="en-US"/>
        </w:rPr>
        <w:t xml:space="preserve"> 11 a.m.</w:t>
      </w:r>
      <w:r w:rsidR="00D57895">
        <w:t xml:space="preserve">　</w:t>
      </w:r>
      <w:bookmarkEnd w:id="224"/>
      <w:r w:rsidR="00D57895">
        <w:t>(B)</w:t>
      </w:r>
      <w:bookmarkStart w:id="225" w:name="QQ180308001044_5_2"/>
      <w:r w:rsidR="00D57895" w:rsidRPr="00297B8A">
        <w:rPr>
          <w:szCs w:val="22"/>
          <w:lang w:eastAsia="en-US"/>
        </w:rPr>
        <w:t xml:space="preserve"> 6 p.m.</w:t>
      </w:r>
      <w:r w:rsidR="00D57895">
        <w:t xml:space="preserve">　</w:t>
      </w:r>
      <w:bookmarkEnd w:id="225"/>
      <w:r w:rsidR="00D57895">
        <w:t>(C)</w:t>
      </w:r>
      <w:bookmarkStart w:id="226" w:name="QQ180308001044_5_3"/>
      <w:r w:rsidR="00D57895" w:rsidRPr="00297B8A">
        <w:rPr>
          <w:szCs w:val="22"/>
          <w:lang w:eastAsia="en-US"/>
        </w:rPr>
        <w:t xml:space="preserve"> 11 p.m.</w:t>
      </w:r>
      <w:r w:rsidR="00D57895">
        <w:t xml:space="preserve">　</w:t>
      </w:r>
      <w:bookmarkEnd w:id="226"/>
      <w:r w:rsidR="00D57895">
        <w:t>(D)</w:t>
      </w:r>
      <w:bookmarkStart w:id="227" w:name="QQ180308001044_5_4"/>
      <w:r w:rsidR="00D57895" w:rsidRPr="00297B8A">
        <w:rPr>
          <w:szCs w:val="22"/>
          <w:lang w:eastAsia="en-US"/>
        </w:rPr>
        <w:t xml:space="preserve"> 9 p.m.</w:t>
      </w:r>
      <w:r w:rsidR="00D57895">
        <w:t xml:space="preserve">　</w:t>
      </w:r>
      <w:bookmarkEnd w:id="227"/>
    </w:p>
    <w:sectPr w:rsidR="00D57895" w:rsidRPr="000F0E78" w:rsidSect="00375D01">
      <w:type w:val="continuous"/>
      <w:pgSz w:w="20636" w:h="14570" w:orient="landscape" w:code="9"/>
      <w:pgMar w:top="284" w:right="284" w:bottom="284" w:left="284" w:header="0" w:footer="510" w:gutter="0"/>
      <w:cols w:num="2" w:sep="1" w:space="425"/>
      <w:docGrid w:type="linesAndChars" w:linePitch="413" w:charSpace="-119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A3E67A" w14:textId="77777777" w:rsidR="00492485" w:rsidRDefault="00492485">
      <w:r>
        <w:separator/>
      </w:r>
    </w:p>
  </w:endnote>
  <w:endnote w:type="continuationSeparator" w:id="0">
    <w:p w14:paraId="495E336E" w14:textId="77777777" w:rsidR="00492485" w:rsidRDefault="004924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華康正顏楷體W5">
    <w:altName w:val="MS Gothic"/>
    <w:charset w:val="88"/>
    <w:family w:val="script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8E020E" w14:textId="77777777" w:rsidR="00D57895" w:rsidRDefault="00D57895" w:rsidP="009C3570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</w:t>
    </w:r>
    <w:r>
      <w:rPr>
        <w:rStyle w:val="a5"/>
      </w:rPr>
      <w:fldChar w:fldCharType="end"/>
    </w:r>
  </w:p>
  <w:p w14:paraId="5BF1A342" w14:textId="77777777" w:rsidR="00D57895" w:rsidRDefault="00D57895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97F010" w14:textId="02CEFC5A" w:rsidR="00D57895" w:rsidRPr="009C3570" w:rsidRDefault="00D57895" w:rsidP="009C3570">
    <w:pPr>
      <w:pStyle w:val="a4"/>
      <w:jc w:val="center"/>
      <w:rPr>
        <w:sz w:val="22"/>
        <w:szCs w:val="22"/>
      </w:rPr>
    </w:pPr>
    <w:r w:rsidRPr="0061714B">
      <w:rPr>
        <w:rFonts w:hint="eastAsia"/>
        <w:sz w:val="22"/>
        <w:szCs w:val="22"/>
      </w:rPr>
      <w:t>－</w:t>
    </w:r>
    <w:r w:rsidRPr="0061714B">
      <w:rPr>
        <w:rFonts w:hint="eastAsia"/>
        <w:sz w:val="22"/>
        <w:szCs w:val="22"/>
      </w:rPr>
      <w:t xml:space="preserve"> </w:t>
    </w:r>
    <w:r w:rsidRPr="0061714B">
      <w:rPr>
        <w:rStyle w:val="a5"/>
        <w:sz w:val="22"/>
        <w:szCs w:val="22"/>
      </w:rPr>
      <w:fldChar w:fldCharType="begin"/>
    </w:r>
    <w:r w:rsidRPr="0061714B">
      <w:rPr>
        <w:rStyle w:val="a5"/>
        <w:sz w:val="22"/>
        <w:szCs w:val="22"/>
      </w:rPr>
      <w:instrText xml:space="preserve"> PAGE </w:instrText>
    </w:r>
    <w:r w:rsidRPr="0061714B">
      <w:rPr>
        <w:rStyle w:val="a5"/>
        <w:sz w:val="22"/>
        <w:szCs w:val="22"/>
      </w:rPr>
      <w:fldChar w:fldCharType="separate"/>
    </w:r>
    <w:r w:rsidR="000B3128">
      <w:rPr>
        <w:rStyle w:val="a5"/>
        <w:noProof/>
        <w:sz w:val="22"/>
        <w:szCs w:val="22"/>
      </w:rPr>
      <w:t>1</w:t>
    </w:r>
    <w:r w:rsidRPr="0061714B">
      <w:rPr>
        <w:rStyle w:val="a5"/>
        <w:sz w:val="22"/>
        <w:szCs w:val="22"/>
      </w:rPr>
      <w:fldChar w:fldCharType="end"/>
    </w:r>
    <w:r w:rsidRPr="0061714B">
      <w:rPr>
        <w:rStyle w:val="a5"/>
        <w:rFonts w:hint="eastAsia"/>
        <w:sz w:val="22"/>
        <w:szCs w:val="22"/>
      </w:rPr>
      <w:t xml:space="preserve"> </w:t>
    </w:r>
    <w:r w:rsidRPr="0061714B">
      <w:rPr>
        <w:rFonts w:hint="eastAsia"/>
        <w:sz w:val="22"/>
        <w:szCs w:val="22"/>
      </w:rPr>
      <w:t>－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3D47B9" w14:textId="77777777" w:rsidR="00492485" w:rsidRDefault="00492485">
      <w:r>
        <w:separator/>
      </w:r>
    </w:p>
  </w:footnote>
  <w:footnote w:type="continuationSeparator" w:id="0">
    <w:p w14:paraId="3584CB46" w14:textId="77777777" w:rsidR="00492485" w:rsidRDefault="0049248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7E7395" w14:textId="77777777" w:rsidR="00D57895" w:rsidRDefault="00D57895">
    <w:pPr>
      <w:pStyle w:val="a6"/>
    </w:pPr>
  </w:p>
  <w:tbl>
    <w:tblPr>
      <w:tblW w:w="20046" w:type="dxa"/>
      <w:jc w:val="center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double" w:sz="4" w:space="0" w:color="auto"/>
        <w:insideV w:val="doub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2680"/>
      <w:gridCol w:w="1828"/>
      <w:gridCol w:w="1675"/>
      <w:gridCol w:w="761"/>
      <w:gridCol w:w="1218"/>
      <w:gridCol w:w="3201"/>
      <w:gridCol w:w="773"/>
      <w:gridCol w:w="2450"/>
      <w:gridCol w:w="516"/>
      <w:gridCol w:w="4944"/>
    </w:tblGrid>
    <w:tr w:rsidR="00D57895" w:rsidRPr="00B968CA" w14:paraId="3BF68134" w14:textId="77777777" w:rsidTr="00F451B4">
      <w:trPr>
        <w:cantSplit/>
        <w:trHeight w:val="410"/>
        <w:jc w:val="center"/>
      </w:trPr>
      <w:tc>
        <w:tcPr>
          <w:tcW w:w="11363" w:type="dxa"/>
          <w:gridSpan w:val="6"/>
          <w:tcBorders>
            <w:bottom w:val="single" w:sz="4" w:space="0" w:color="auto"/>
          </w:tcBorders>
          <w:vAlign w:val="center"/>
        </w:tcPr>
        <w:p w14:paraId="0824F592" w14:textId="156CA46C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bookmarkStart w:id="0" w:name="Content"/>
          <w:bookmarkEnd w:id="0"/>
          <w:r>
            <w:rPr>
              <w:rFonts w:hint="eastAsia"/>
              <w:b/>
              <w:sz w:val="28"/>
              <w:szCs w:val="28"/>
            </w:rPr>
            <w:t>新北市立新北</w:t>
          </w:r>
          <w:r w:rsidRPr="00BA79CF">
            <w:rPr>
              <w:b/>
              <w:sz w:val="28"/>
              <w:szCs w:val="28"/>
            </w:rPr>
            <w:t>高工</w:t>
          </w:r>
          <w:r>
            <w:rPr>
              <w:rFonts w:hint="eastAsia"/>
              <w:b/>
              <w:sz w:val="28"/>
              <w:szCs w:val="28"/>
            </w:rPr>
            <w:t>107</w:t>
          </w:r>
          <w:r w:rsidRPr="00BA79CF">
            <w:rPr>
              <w:b/>
              <w:sz w:val="28"/>
              <w:szCs w:val="28"/>
            </w:rPr>
            <w:t>學年度</w:t>
          </w:r>
          <w:r w:rsidR="00045A96">
            <w:rPr>
              <w:rFonts w:hint="eastAsia"/>
              <w:b/>
              <w:sz w:val="28"/>
              <w:szCs w:val="28"/>
            </w:rPr>
            <w:t>下</w:t>
          </w:r>
          <w:r w:rsidRPr="00BA79CF">
            <w:rPr>
              <w:b/>
              <w:sz w:val="28"/>
              <w:szCs w:val="28"/>
            </w:rPr>
            <w:t>學期</w:t>
          </w:r>
          <w:r w:rsidRPr="00BA79CF">
            <w:rPr>
              <w:b/>
              <w:sz w:val="28"/>
              <w:szCs w:val="28"/>
            </w:rPr>
            <w:t xml:space="preserve">      </w:t>
          </w:r>
          <w:r>
            <w:rPr>
              <w:rFonts w:hint="eastAsia"/>
              <w:b/>
              <w:sz w:val="28"/>
              <w:szCs w:val="28"/>
            </w:rPr>
            <w:t>期末考試題</w:t>
          </w:r>
        </w:p>
      </w:tc>
      <w:tc>
        <w:tcPr>
          <w:tcW w:w="773" w:type="dxa"/>
          <w:tcBorders>
            <w:bottom w:val="single" w:sz="4" w:space="0" w:color="auto"/>
            <w:right w:val="single" w:sz="4" w:space="0" w:color="auto"/>
          </w:tcBorders>
          <w:vAlign w:val="center"/>
        </w:tcPr>
        <w:p w14:paraId="0CED9EBC" w14:textId="77777777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座號</w:t>
          </w:r>
        </w:p>
      </w:tc>
      <w:tc>
        <w:tcPr>
          <w:tcW w:w="2450" w:type="dxa"/>
          <w:tcBorders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12EF4AB9" w14:textId="77777777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</w:p>
      </w:tc>
      <w:tc>
        <w:tcPr>
          <w:tcW w:w="516" w:type="dxa"/>
          <w:vMerge w:val="restart"/>
          <w:tcBorders>
            <w:left w:val="single" w:sz="4" w:space="0" w:color="auto"/>
            <w:right w:val="single" w:sz="4" w:space="0" w:color="auto"/>
          </w:tcBorders>
          <w:vAlign w:val="center"/>
        </w:tcPr>
        <w:p w14:paraId="01124612" w14:textId="77777777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成</w:t>
          </w:r>
        </w:p>
        <w:p w14:paraId="3516D01F" w14:textId="77777777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績</w:t>
          </w:r>
        </w:p>
      </w:tc>
      <w:tc>
        <w:tcPr>
          <w:tcW w:w="4944" w:type="dxa"/>
          <w:vMerge w:val="restart"/>
          <w:tcBorders>
            <w:left w:val="single" w:sz="4" w:space="0" w:color="auto"/>
          </w:tcBorders>
        </w:tcPr>
        <w:p w14:paraId="473AF5DA" w14:textId="77777777" w:rsidR="00D57895" w:rsidRPr="00BA79CF" w:rsidRDefault="00D57895" w:rsidP="00A217E5">
          <w:pPr>
            <w:pStyle w:val="a6"/>
            <w:spacing w:line="240" w:lineRule="exact"/>
            <w:ind w:left="152"/>
            <w:rPr>
              <w:b/>
              <w:sz w:val="28"/>
              <w:szCs w:val="28"/>
            </w:rPr>
          </w:pPr>
        </w:p>
      </w:tc>
    </w:tr>
    <w:tr w:rsidR="00D57895" w:rsidRPr="00B968CA" w14:paraId="18FE3426" w14:textId="77777777" w:rsidTr="00F451B4">
      <w:trPr>
        <w:cantSplit/>
        <w:trHeight w:val="418"/>
        <w:jc w:val="center"/>
      </w:trPr>
      <w:tc>
        <w:tcPr>
          <w:tcW w:w="2680" w:type="dxa"/>
          <w:tcBorders>
            <w:top w:val="single" w:sz="4" w:space="0" w:color="auto"/>
            <w:right w:val="single" w:sz="4" w:space="0" w:color="auto"/>
          </w:tcBorders>
          <w:vAlign w:val="center"/>
        </w:tcPr>
        <w:p w14:paraId="7AC77151" w14:textId="77777777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科</w:t>
          </w:r>
          <w:r w:rsidRPr="00BA79CF">
            <w:rPr>
              <w:b/>
              <w:sz w:val="28"/>
              <w:szCs w:val="28"/>
            </w:rPr>
            <w:t xml:space="preserve"> </w:t>
          </w:r>
          <w:r w:rsidRPr="00BA79CF">
            <w:rPr>
              <w:b/>
              <w:sz w:val="28"/>
              <w:szCs w:val="28"/>
            </w:rPr>
            <w:t>目</w:t>
          </w:r>
        </w:p>
      </w:tc>
      <w:tc>
        <w:tcPr>
          <w:tcW w:w="1828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505330ED" w14:textId="77777777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英文</w:t>
          </w:r>
        </w:p>
      </w:tc>
      <w:tc>
        <w:tcPr>
          <w:tcW w:w="1675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2288E1B8" w14:textId="77777777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年級</w:t>
          </w:r>
        </w:p>
      </w:tc>
      <w:tc>
        <w:tcPr>
          <w:tcW w:w="761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78481FB7" w14:textId="77777777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>
            <w:rPr>
              <w:rFonts w:hint="eastAsia"/>
              <w:b/>
              <w:sz w:val="28"/>
              <w:szCs w:val="28"/>
            </w:rPr>
            <w:t>一</w:t>
          </w:r>
        </w:p>
      </w:tc>
      <w:tc>
        <w:tcPr>
          <w:tcW w:w="1218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01F5A173" w14:textId="77777777" w:rsidR="00D57895" w:rsidRPr="00BA79CF" w:rsidRDefault="00D57895" w:rsidP="00A217E5">
          <w:pPr>
            <w:pStyle w:val="a6"/>
            <w:spacing w:line="240" w:lineRule="exact"/>
            <w:rPr>
              <w:b/>
              <w:sz w:val="28"/>
              <w:szCs w:val="28"/>
            </w:rPr>
          </w:pPr>
          <w:r w:rsidRPr="00BA79CF">
            <w:rPr>
              <w:rFonts w:hint="eastAsia"/>
              <w:b/>
              <w:sz w:val="28"/>
              <w:szCs w:val="28"/>
            </w:rPr>
            <w:t xml:space="preserve">  </w:t>
          </w:r>
          <w:r w:rsidRPr="00BA79CF">
            <w:rPr>
              <w:rFonts w:hint="eastAsia"/>
              <w:b/>
              <w:sz w:val="28"/>
              <w:szCs w:val="28"/>
            </w:rPr>
            <w:t>班級</w:t>
          </w:r>
          <w:r w:rsidRPr="00BA79CF">
            <w:rPr>
              <w:rFonts w:hint="eastAsia"/>
              <w:b/>
              <w:sz w:val="28"/>
              <w:szCs w:val="28"/>
            </w:rPr>
            <w:t xml:space="preserve">  </w:t>
          </w:r>
          <w:r w:rsidRPr="00BA79CF">
            <w:rPr>
              <w:rFonts w:hint="eastAsia"/>
              <w:b/>
              <w:sz w:val="28"/>
              <w:szCs w:val="28"/>
            </w:rPr>
            <w:t>與科別</w:t>
          </w:r>
        </w:p>
      </w:tc>
      <w:tc>
        <w:tcPr>
          <w:tcW w:w="3201" w:type="dxa"/>
          <w:tcBorders>
            <w:top w:val="single" w:sz="4" w:space="0" w:color="auto"/>
            <w:left w:val="single" w:sz="4" w:space="0" w:color="auto"/>
            <w:right w:val="double" w:sz="4" w:space="0" w:color="auto"/>
          </w:tcBorders>
          <w:vAlign w:val="center"/>
        </w:tcPr>
        <w:p w14:paraId="473F76E5" w14:textId="77777777" w:rsidR="00D57895" w:rsidRPr="00BA79CF" w:rsidRDefault="00D57895" w:rsidP="00A217E5">
          <w:pPr>
            <w:pStyle w:val="a6"/>
            <w:spacing w:line="240" w:lineRule="exact"/>
            <w:rPr>
              <w:b/>
              <w:sz w:val="28"/>
              <w:szCs w:val="28"/>
            </w:rPr>
          </w:pPr>
          <w:r>
            <w:rPr>
              <w:rFonts w:hint="eastAsia"/>
              <w:b/>
              <w:sz w:val="28"/>
              <w:szCs w:val="28"/>
            </w:rPr>
            <w:t>機鑄圖電汽訊資</w:t>
          </w:r>
        </w:p>
      </w:tc>
      <w:tc>
        <w:tcPr>
          <w:tcW w:w="773" w:type="dxa"/>
          <w:tcBorders>
            <w:top w:val="single" w:sz="4" w:space="0" w:color="auto"/>
            <w:left w:val="double" w:sz="4" w:space="0" w:color="auto"/>
            <w:right w:val="single" w:sz="4" w:space="0" w:color="auto"/>
          </w:tcBorders>
          <w:vAlign w:val="center"/>
        </w:tcPr>
        <w:p w14:paraId="68C0F8EC" w14:textId="77777777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姓名</w:t>
          </w:r>
        </w:p>
      </w:tc>
      <w:tc>
        <w:tcPr>
          <w:tcW w:w="2450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4E1A5C63" w14:textId="77777777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</w:p>
      </w:tc>
      <w:tc>
        <w:tcPr>
          <w:tcW w:w="516" w:type="dxa"/>
          <w:vMerge/>
          <w:tcBorders>
            <w:left w:val="single" w:sz="4" w:space="0" w:color="auto"/>
            <w:right w:val="single" w:sz="4" w:space="0" w:color="auto"/>
          </w:tcBorders>
        </w:tcPr>
        <w:p w14:paraId="645715F5" w14:textId="77777777" w:rsidR="00D57895" w:rsidRPr="00BA79CF" w:rsidRDefault="00D57895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</w:p>
      </w:tc>
      <w:tc>
        <w:tcPr>
          <w:tcW w:w="4944" w:type="dxa"/>
          <w:vMerge/>
          <w:tcBorders>
            <w:left w:val="single" w:sz="4" w:space="0" w:color="auto"/>
          </w:tcBorders>
        </w:tcPr>
        <w:p w14:paraId="7BF24998" w14:textId="77777777" w:rsidR="00D57895" w:rsidRPr="00BA79CF" w:rsidRDefault="00D57895" w:rsidP="00A217E5">
          <w:pPr>
            <w:pStyle w:val="a6"/>
            <w:spacing w:line="240" w:lineRule="exact"/>
            <w:rPr>
              <w:b/>
              <w:sz w:val="28"/>
              <w:szCs w:val="28"/>
            </w:rPr>
          </w:pPr>
        </w:p>
      </w:tc>
    </w:tr>
  </w:tbl>
  <w:p w14:paraId="6B2346E1" w14:textId="77777777" w:rsidR="00D57895" w:rsidRDefault="00D57895" w:rsidP="00332DA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F7A53C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decimal"/>
      <w:suff w:val="space"/>
      <w:lvlText w:val="%1."/>
      <w:lvlJc w:val="right"/>
      <w:pPr>
        <w:tabs>
          <w:tab w:val="num" w:pos="720"/>
        </w:tabs>
        <w:ind w:left="283" w:firstLine="0"/>
      </w:pPr>
      <w:rPr>
        <w:b/>
        <w:color w:val="000000"/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18F0304"/>
    <w:multiLevelType w:val="hybridMultilevel"/>
    <w:tmpl w:val="6BF03754"/>
    <w:lvl w:ilvl="0" w:tplc="EBFA754C">
      <w:start w:val="35"/>
      <w:numFmt w:val="decimal"/>
      <w:lvlText w:val="%1."/>
      <w:lvlJc w:val="left"/>
      <w:pPr>
        <w:ind w:left="643" w:hanging="360"/>
      </w:pPr>
      <w:rPr>
        <w:rFonts w:eastAsia="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3" w15:restartNumberingAfterBreak="0">
    <w:nsid w:val="048172EE"/>
    <w:multiLevelType w:val="hybridMultilevel"/>
    <w:tmpl w:val="DA9ADEA4"/>
    <w:lvl w:ilvl="0" w:tplc="7A7EC61C">
      <w:start w:val="1"/>
      <w:numFmt w:val="upperLetter"/>
      <w:lvlText w:val="(%1)"/>
      <w:lvlJc w:val="left"/>
      <w:pPr>
        <w:ind w:left="1434" w:hanging="3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14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494" w:hanging="480"/>
      </w:pPr>
    </w:lvl>
    <w:lvl w:ilvl="3" w:tplc="0409000F" w:tentative="1">
      <w:start w:val="1"/>
      <w:numFmt w:val="decimal"/>
      <w:lvlText w:val="%4."/>
      <w:lvlJc w:val="left"/>
      <w:pPr>
        <w:ind w:left="297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54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934" w:hanging="480"/>
      </w:pPr>
    </w:lvl>
    <w:lvl w:ilvl="6" w:tplc="0409000F" w:tentative="1">
      <w:start w:val="1"/>
      <w:numFmt w:val="decimal"/>
      <w:lvlText w:val="%7."/>
      <w:lvlJc w:val="left"/>
      <w:pPr>
        <w:ind w:left="441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94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374" w:hanging="480"/>
      </w:pPr>
    </w:lvl>
  </w:abstractNum>
  <w:abstractNum w:abstractNumId="4" w15:restartNumberingAfterBreak="0">
    <w:nsid w:val="0701674A"/>
    <w:multiLevelType w:val="hybridMultilevel"/>
    <w:tmpl w:val="AFA03F32"/>
    <w:lvl w:ilvl="0" w:tplc="C34CD6E0">
      <w:start w:val="2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CA306C7"/>
    <w:multiLevelType w:val="hybridMultilevel"/>
    <w:tmpl w:val="D01A0FCA"/>
    <w:lvl w:ilvl="0" w:tplc="E2E895D0">
      <w:start w:val="34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18D7E7C"/>
    <w:multiLevelType w:val="hybridMultilevel"/>
    <w:tmpl w:val="7D5A4CF2"/>
    <w:lvl w:ilvl="0" w:tplc="5F9076EA">
      <w:start w:val="1"/>
      <w:numFmt w:val="upp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1AAB43FB"/>
    <w:multiLevelType w:val="hybridMultilevel"/>
    <w:tmpl w:val="AA96C576"/>
    <w:lvl w:ilvl="0" w:tplc="80F0FA3E">
      <w:start w:val="1"/>
      <w:numFmt w:val="upperLetter"/>
      <w:lvlText w:val="(%1)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C5E0963"/>
    <w:multiLevelType w:val="hybridMultilevel"/>
    <w:tmpl w:val="BD225F28"/>
    <w:lvl w:ilvl="0" w:tplc="7F985394">
      <w:start w:val="1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7CA32BF"/>
    <w:multiLevelType w:val="hybridMultilevel"/>
    <w:tmpl w:val="08FAE1F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8EB7421"/>
    <w:multiLevelType w:val="multilevel"/>
    <w:tmpl w:val="F30C9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1636C7"/>
    <w:multiLevelType w:val="hybridMultilevel"/>
    <w:tmpl w:val="6A5A64FA"/>
    <w:lvl w:ilvl="0" w:tplc="9D764FC0">
      <w:start w:val="11"/>
      <w:numFmt w:val="decimal"/>
      <w:lvlText w:val="%1."/>
      <w:lvlJc w:val="left"/>
      <w:pPr>
        <w:tabs>
          <w:tab w:val="num" w:pos="0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AA7154E"/>
    <w:multiLevelType w:val="multilevel"/>
    <w:tmpl w:val="FBFEF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1F3515"/>
    <w:multiLevelType w:val="multilevel"/>
    <w:tmpl w:val="00000002"/>
    <w:lvl w:ilvl="0">
      <w:start w:val="1"/>
      <w:numFmt w:val="decimal"/>
      <w:suff w:val="space"/>
      <w:lvlText w:val="%1."/>
      <w:lvlJc w:val="right"/>
      <w:pPr>
        <w:tabs>
          <w:tab w:val="num" w:pos="720"/>
        </w:tabs>
        <w:ind w:left="283" w:firstLine="0"/>
      </w:pPr>
      <w:rPr>
        <w:b/>
        <w:color w:val="000000"/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6330821"/>
    <w:multiLevelType w:val="hybridMultilevel"/>
    <w:tmpl w:val="1DF49DA8"/>
    <w:lvl w:ilvl="0" w:tplc="FBB87BBA">
      <w:start w:val="1"/>
      <w:numFmt w:val="taiwaneseCountingThousand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545A3E"/>
    <w:multiLevelType w:val="multilevel"/>
    <w:tmpl w:val="A99C3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ED41E11"/>
    <w:multiLevelType w:val="hybridMultilevel"/>
    <w:tmpl w:val="BB54FA26"/>
    <w:lvl w:ilvl="0" w:tplc="579C68D8">
      <w:start w:val="1"/>
      <w:numFmt w:val="upperLetter"/>
      <w:lvlText w:val="(%1)"/>
      <w:lvlJc w:val="left"/>
      <w:pPr>
        <w:ind w:left="1078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63" w:hanging="480"/>
      </w:pPr>
    </w:lvl>
    <w:lvl w:ilvl="2" w:tplc="0409001B" w:tentative="1">
      <w:start w:val="1"/>
      <w:numFmt w:val="lowerRoman"/>
      <w:lvlText w:val="%3."/>
      <w:lvlJc w:val="right"/>
      <w:pPr>
        <w:ind w:left="2143" w:hanging="480"/>
      </w:pPr>
    </w:lvl>
    <w:lvl w:ilvl="3" w:tplc="0409000F" w:tentative="1">
      <w:start w:val="1"/>
      <w:numFmt w:val="decimal"/>
      <w:lvlText w:val="%4."/>
      <w:lvlJc w:val="left"/>
      <w:pPr>
        <w:ind w:left="262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3" w:hanging="480"/>
      </w:pPr>
    </w:lvl>
    <w:lvl w:ilvl="5" w:tplc="0409001B" w:tentative="1">
      <w:start w:val="1"/>
      <w:numFmt w:val="lowerRoman"/>
      <w:lvlText w:val="%6."/>
      <w:lvlJc w:val="right"/>
      <w:pPr>
        <w:ind w:left="3583" w:hanging="480"/>
      </w:pPr>
    </w:lvl>
    <w:lvl w:ilvl="6" w:tplc="0409000F" w:tentative="1">
      <w:start w:val="1"/>
      <w:numFmt w:val="decimal"/>
      <w:lvlText w:val="%7."/>
      <w:lvlJc w:val="left"/>
      <w:pPr>
        <w:ind w:left="406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3" w:hanging="480"/>
      </w:pPr>
    </w:lvl>
    <w:lvl w:ilvl="8" w:tplc="0409001B" w:tentative="1">
      <w:start w:val="1"/>
      <w:numFmt w:val="lowerRoman"/>
      <w:lvlText w:val="%9."/>
      <w:lvlJc w:val="right"/>
      <w:pPr>
        <w:ind w:left="5023" w:hanging="480"/>
      </w:pPr>
    </w:lvl>
  </w:abstractNum>
  <w:abstractNum w:abstractNumId="17" w15:restartNumberingAfterBreak="0">
    <w:nsid w:val="428C3A07"/>
    <w:multiLevelType w:val="hybridMultilevel"/>
    <w:tmpl w:val="AF4C7E28"/>
    <w:lvl w:ilvl="0" w:tplc="04090015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8" w15:restartNumberingAfterBreak="0">
    <w:nsid w:val="44EA1201"/>
    <w:multiLevelType w:val="hybridMultilevel"/>
    <w:tmpl w:val="1FA68570"/>
    <w:lvl w:ilvl="0" w:tplc="4D9005C2">
      <w:start w:val="1"/>
      <w:numFmt w:val="upperLetter"/>
      <w:lvlText w:val="(%1)"/>
      <w:lvlJc w:val="left"/>
      <w:pPr>
        <w:ind w:left="85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4D3947F3"/>
    <w:multiLevelType w:val="hybridMultilevel"/>
    <w:tmpl w:val="D024A20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369300A"/>
    <w:multiLevelType w:val="multilevel"/>
    <w:tmpl w:val="E864FFAA"/>
    <w:lvl w:ilvl="0">
      <w:start w:val="1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1" w15:restartNumberingAfterBreak="0">
    <w:nsid w:val="548A7D80"/>
    <w:multiLevelType w:val="hybridMultilevel"/>
    <w:tmpl w:val="91F4E734"/>
    <w:lvl w:ilvl="0" w:tplc="CD20E4C8">
      <w:start w:val="17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94B672E"/>
    <w:multiLevelType w:val="hybridMultilevel"/>
    <w:tmpl w:val="CD7814B8"/>
    <w:lvl w:ilvl="0" w:tplc="6734B088">
      <w:start w:val="1"/>
      <w:numFmt w:val="japaneseCounting"/>
      <w:lvlText w:val="%1、"/>
      <w:lvlJc w:val="left"/>
      <w:pPr>
        <w:ind w:left="540" w:hanging="54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9EA3871"/>
    <w:multiLevelType w:val="hybridMultilevel"/>
    <w:tmpl w:val="E0E42320"/>
    <w:lvl w:ilvl="0" w:tplc="86760472">
      <w:start w:val="1"/>
      <w:numFmt w:val="upperLetter"/>
      <w:lvlText w:val="(%1)"/>
      <w:lvlJc w:val="left"/>
      <w:pPr>
        <w:ind w:left="85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 w15:restartNumberingAfterBreak="0">
    <w:nsid w:val="5BB2156A"/>
    <w:multiLevelType w:val="hybridMultilevel"/>
    <w:tmpl w:val="9642E998"/>
    <w:lvl w:ilvl="0" w:tplc="FEB4DBB6">
      <w:start w:val="19"/>
      <w:numFmt w:val="decimal"/>
      <w:lvlText w:val="%1."/>
      <w:lvlJc w:val="left"/>
      <w:pPr>
        <w:ind w:left="643" w:hanging="360"/>
      </w:pPr>
      <w:rPr>
        <w:rFonts w:eastAsia="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25" w15:restartNumberingAfterBreak="0">
    <w:nsid w:val="5DF969DF"/>
    <w:multiLevelType w:val="hybridMultilevel"/>
    <w:tmpl w:val="183276BC"/>
    <w:lvl w:ilvl="0" w:tplc="432A0A8C">
      <w:start w:val="1"/>
      <w:numFmt w:val="upperLetter"/>
      <w:lvlText w:val="(%1)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E674D51"/>
    <w:multiLevelType w:val="multilevel"/>
    <w:tmpl w:val="B9F44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FFF1255"/>
    <w:multiLevelType w:val="hybridMultilevel"/>
    <w:tmpl w:val="1BA044C4"/>
    <w:lvl w:ilvl="0" w:tplc="0C905F50">
      <w:start w:val="15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24B3104"/>
    <w:multiLevelType w:val="hybridMultilevel"/>
    <w:tmpl w:val="F6361DF6"/>
    <w:name w:val="WW8Num27"/>
    <w:lvl w:ilvl="0" w:tplc="6D86188C">
      <w:start w:val="1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2A10F66"/>
    <w:multiLevelType w:val="hybridMultilevel"/>
    <w:tmpl w:val="EAC651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37E1D44"/>
    <w:multiLevelType w:val="hybridMultilevel"/>
    <w:tmpl w:val="6840C976"/>
    <w:lvl w:ilvl="0" w:tplc="4F062B66">
      <w:start w:val="3"/>
      <w:numFmt w:val="decimal"/>
      <w:lvlText w:val="%1."/>
      <w:lvlJc w:val="left"/>
      <w:pPr>
        <w:ind w:left="480" w:hanging="48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6A87CDD"/>
    <w:multiLevelType w:val="hybridMultilevel"/>
    <w:tmpl w:val="2E26D71E"/>
    <w:lvl w:ilvl="0" w:tplc="FD94C0B4">
      <w:start w:val="41"/>
      <w:numFmt w:val="decimal"/>
      <w:lvlText w:val="%1."/>
      <w:lvlJc w:val="left"/>
      <w:pPr>
        <w:ind w:left="69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170" w:hanging="480"/>
      </w:pPr>
    </w:lvl>
    <w:lvl w:ilvl="2" w:tplc="0409001B" w:tentative="1">
      <w:start w:val="1"/>
      <w:numFmt w:val="lowerRoman"/>
      <w:lvlText w:val="%3."/>
      <w:lvlJc w:val="right"/>
      <w:pPr>
        <w:ind w:left="1650" w:hanging="480"/>
      </w:pPr>
    </w:lvl>
    <w:lvl w:ilvl="3" w:tplc="0409000F" w:tentative="1">
      <w:start w:val="1"/>
      <w:numFmt w:val="decimal"/>
      <w:lvlText w:val="%4."/>
      <w:lvlJc w:val="left"/>
      <w:pPr>
        <w:ind w:left="213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10" w:hanging="480"/>
      </w:pPr>
    </w:lvl>
    <w:lvl w:ilvl="5" w:tplc="0409001B" w:tentative="1">
      <w:start w:val="1"/>
      <w:numFmt w:val="lowerRoman"/>
      <w:lvlText w:val="%6."/>
      <w:lvlJc w:val="right"/>
      <w:pPr>
        <w:ind w:left="3090" w:hanging="480"/>
      </w:pPr>
    </w:lvl>
    <w:lvl w:ilvl="6" w:tplc="0409000F" w:tentative="1">
      <w:start w:val="1"/>
      <w:numFmt w:val="decimal"/>
      <w:lvlText w:val="%7."/>
      <w:lvlJc w:val="left"/>
      <w:pPr>
        <w:ind w:left="357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50" w:hanging="480"/>
      </w:pPr>
    </w:lvl>
    <w:lvl w:ilvl="8" w:tplc="0409001B" w:tentative="1">
      <w:start w:val="1"/>
      <w:numFmt w:val="lowerRoman"/>
      <w:lvlText w:val="%9."/>
      <w:lvlJc w:val="right"/>
      <w:pPr>
        <w:ind w:left="4530" w:hanging="480"/>
      </w:pPr>
    </w:lvl>
  </w:abstractNum>
  <w:abstractNum w:abstractNumId="32" w15:restartNumberingAfterBreak="0">
    <w:nsid w:val="6D2E5B7B"/>
    <w:multiLevelType w:val="hybridMultilevel"/>
    <w:tmpl w:val="E93A033A"/>
    <w:lvl w:ilvl="0" w:tplc="1A26836A">
      <w:start w:val="1"/>
      <w:numFmt w:val="decimal"/>
      <w:pStyle w:val="a"/>
      <w:lvlText w:val="（    ）%1."/>
      <w:lvlJc w:val="left"/>
      <w:pPr>
        <w:tabs>
          <w:tab w:val="num" w:pos="1222"/>
        </w:tabs>
        <w:ind w:left="142" w:firstLine="0"/>
      </w:pPr>
      <w:rPr>
        <w:rFonts w:hint="eastAsia"/>
        <w:lang w:val="en-US"/>
      </w:rPr>
    </w:lvl>
    <w:lvl w:ilvl="1" w:tplc="04090019">
      <w:start w:val="1"/>
      <w:numFmt w:val="ideographTraditional"/>
      <w:lvlText w:val="%2、"/>
      <w:lvlJc w:val="left"/>
      <w:pPr>
        <w:tabs>
          <w:tab w:val="num" w:pos="534"/>
        </w:tabs>
        <w:ind w:left="534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014"/>
        </w:tabs>
        <w:ind w:left="1014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494"/>
        </w:tabs>
        <w:ind w:left="1494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1974"/>
        </w:tabs>
        <w:ind w:left="1974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54"/>
        </w:tabs>
        <w:ind w:left="2454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34"/>
        </w:tabs>
        <w:ind w:left="2934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414"/>
        </w:tabs>
        <w:ind w:left="3414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94"/>
        </w:tabs>
        <w:ind w:left="3894" w:hanging="480"/>
      </w:pPr>
    </w:lvl>
  </w:abstractNum>
  <w:abstractNum w:abstractNumId="33" w15:restartNumberingAfterBreak="0">
    <w:nsid w:val="6F2066A3"/>
    <w:multiLevelType w:val="hybridMultilevel"/>
    <w:tmpl w:val="7E981262"/>
    <w:lvl w:ilvl="0" w:tplc="74DC7DB2">
      <w:start w:val="45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4401E8D"/>
    <w:multiLevelType w:val="multilevel"/>
    <w:tmpl w:val="CA70B3E2"/>
    <w:lvl w:ilvl="0">
      <w:start w:val="2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8B2281B"/>
    <w:multiLevelType w:val="hybridMultilevel"/>
    <w:tmpl w:val="6C240DB2"/>
    <w:lvl w:ilvl="0" w:tplc="5FEC5CA6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6" w15:restartNumberingAfterBreak="0">
    <w:nsid w:val="7ED45277"/>
    <w:multiLevelType w:val="multilevel"/>
    <w:tmpl w:val="B2C27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8"/>
  </w:num>
  <w:num w:numId="2">
    <w:abstractNumId w:val="8"/>
  </w:num>
  <w:num w:numId="3">
    <w:abstractNumId w:val="31"/>
  </w:num>
  <w:num w:numId="4">
    <w:abstractNumId w:val="11"/>
  </w:num>
  <w:num w:numId="5">
    <w:abstractNumId w:val="35"/>
  </w:num>
  <w:num w:numId="6">
    <w:abstractNumId w:val="20"/>
  </w:num>
  <w:num w:numId="7">
    <w:abstractNumId w:val="34"/>
  </w:num>
  <w:num w:numId="8">
    <w:abstractNumId w:val="17"/>
  </w:num>
  <w:num w:numId="9">
    <w:abstractNumId w:val="16"/>
  </w:num>
  <w:num w:numId="10">
    <w:abstractNumId w:val="7"/>
  </w:num>
  <w:num w:numId="11">
    <w:abstractNumId w:val="18"/>
  </w:num>
  <w:num w:numId="12">
    <w:abstractNumId w:val="10"/>
  </w:num>
  <w:num w:numId="13">
    <w:abstractNumId w:val="15"/>
  </w:num>
  <w:num w:numId="14">
    <w:abstractNumId w:val="12"/>
  </w:num>
  <w:num w:numId="15">
    <w:abstractNumId w:val="6"/>
  </w:num>
  <w:num w:numId="16">
    <w:abstractNumId w:val="26"/>
  </w:num>
  <w:num w:numId="17">
    <w:abstractNumId w:val="23"/>
  </w:num>
  <w:num w:numId="18">
    <w:abstractNumId w:val="36"/>
  </w:num>
  <w:num w:numId="19">
    <w:abstractNumId w:val="25"/>
  </w:num>
  <w:num w:numId="20">
    <w:abstractNumId w:val="9"/>
  </w:num>
  <w:num w:numId="21">
    <w:abstractNumId w:val="4"/>
  </w:num>
  <w:num w:numId="22">
    <w:abstractNumId w:val="29"/>
  </w:num>
  <w:num w:numId="23">
    <w:abstractNumId w:val="19"/>
  </w:num>
  <w:num w:numId="24">
    <w:abstractNumId w:val="0"/>
  </w:num>
  <w:num w:numId="25">
    <w:abstractNumId w:val="14"/>
  </w:num>
  <w:num w:numId="26">
    <w:abstractNumId w:val="30"/>
  </w:num>
  <w:num w:numId="27">
    <w:abstractNumId w:val="32"/>
  </w:num>
  <w:num w:numId="28">
    <w:abstractNumId w:val="3"/>
  </w:num>
  <w:num w:numId="29">
    <w:abstractNumId w:val="1"/>
  </w:num>
  <w:num w:numId="30">
    <w:abstractNumId w:val="27"/>
  </w:num>
  <w:num w:numId="31">
    <w:abstractNumId w:val="21"/>
  </w:num>
  <w:num w:numId="32">
    <w:abstractNumId w:val="13"/>
  </w:num>
  <w:num w:numId="33">
    <w:abstractNumId w:val="5"/>
  </w:num>
  <w:num w:numId="34">
    <w:abstractNumId w:val="33"/>
  </w:num>
  <w:num w:numId="35">
    <w:abstractNumId w:val="24"/>
  </w:num>
  <w:num w:numId="36">
    <w:abstractNumId w:val="2"/>
  </w:num>
  <w:num w:numId="3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17"/>
  <w:drawingGridVerticalSpacing w:val="413"/>
  <w:displayHorizontalDrawingGridEvery w:val="0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55AE"/>
    <w:rsid w:val="0000405C"/>
    <w:rsid w:val="0000527A"/>
    <w:rsid w:val="00006DC5"/>
    <w:rsid w:val="00014924"/>
    <w:rsid w:val="000172DE"/>
    <w:rsid w:val="0002047F"/>
    <w:rsid w:val="00021FB8"/>
    <w:rsid w:val="00027277"/>
    <w:rsid w:val="00031C5C"/>
    <w:rsid w:val="00032625"/>
    <w:rsid w:val="0003298A"/>
    <w:rsid w:val="000343CD"/>
    <w:rsid w:val="00040953"/>
    <w:rsid w:val="000422B5"/>
    <w:rsid w:val="000433BF"/>
    <w:rsid w:val="00044784"/>
    <w:rsid w:val="00044977"/>
    <w:rsid w:val="00045A96"/>
    <w:rsid w:val="00050215"/>
    <w:rsid w:val="0005206A"/>
    <w:rsid w:val="00054230"/>
    <w:rsid w:val="000565BC"/>
    <w:rsid w:val="00057753"/>
    <w:rsid w:val="00060AE5"/>
    <w:rsid w:val="000648EB"/>
    <w:rsid w:val="0006769F"/>
    <w:rsid w:val="000711B0"/>
    <w:rsid w:val="0007171D"/>
    <w:rsid w:val="00073AC3"/>
    <w:rsid w:val="00073C9D"/>
    <w:rsid w:val="000741BE"/>
    <w:rsid w:val="0007616C"/>
    <w:rsid w:val="00081B93"/>
    <w:rsid w:val="00084C72"/>
    <w:rsid w:val="00087B73"/>
    <w:rsid w:val="00090DD2"/>
    <w:rsid w:val="00093F10"/>
    <w:rsid w:val="000A0497"/>
    <w:rsid w:val="000A16AE"/>
    <w:rsid w:val="000A2070"/>
    <w:rsid w:val="000B0B5B"/>
    <w:rsid w:val="000B0FCE"/>
    <w:rsid w:val="000B1F36"/>
    <w:rsid w:val="000B20C3"/>
    <w:rsid w:val="000B2F2A"/>
    <w:rsid w:val="000B3128"/>
    <w:rsid w:val="000B361D"/>
    <w:rsid w:val="000B39D8"/>
    <w:rsid w:val="000B733B"/>
    <w:rsid w:val="000C01CF"/>
    <w:rsid w:val="000C131B"/>
    <w:rsid w:val="000C5F45"/>
    <w:rsid w:val="000D6E1B"/>
    <w:rsid w:val="000D7365"/>
    <w:rsid w:val="000D79A6"/>
    <w:rsid w:val="000E0D68"/>
    <w:rsid w:val="000E214B"/>
    <w:rsid w:val="000E5F49"/>
    <w:rsid w:val="000F02C5"/>
    <w:rsid w:val="000F0E78"/>
    <w:rsid w:val="00101716"/>
    <w:rsid w:val="0010178B"/>
    <w:rsid w:val="00111141"/>
    <w:rsid w:val="00113EA4"/>
    <w:rsid w:val="00114F33"/>
    <w:rsid w:val="00116CBD"/>
    <w:rsid w:val="001225D5"/>
    <w:rsid w:val="001234F2"/>
    <w:rsid w:val="00123878"/>
    <w:rsid w:val="001272D4"/>
    <w:rsid w:val="0013170B"/>
    <w:rsid w:val="001341D7"/>
    <w:rsid w:val="001353BF"/>
    <w:rsid w:val="001361B6"/>
    <w:rsid w:val="00142299"/>
    <w:rsid w:val="0014298C"/>
    <w:rsid w:val="00145D86"/>
    <w:rsid w:val="001536DA"/>
    <w:rsid w:val="00154A80"/>
    <w:rsid w:val="001658AB"/>
    <w:rsid w:val="00166F56"/>
    <w:rsid w:val="00192611"/>
    <w:rsid w:val="001951DE"/>
    <w:rsid w:val="001A00C9"/>
    <w:rsid w:val="001A3294"/>
    <w:rsid w:val="001A47AF"/>
    <w:rsid w:val="001A4FC8"/>
    <w:rsid w:val="001A7E44"/>
    <w:rsid w:val="001B2626"/>
    <w:rsid w:val="001C4F93"/>
    <w:rsid w:val="001C689C"/>
    <w:rsid w:val="001D0565"/>
    <w:rsid w:val="001D1608"/>
    <w:rsid w:val="001D2F67"/>
    <w:rsid w:val="001D7CC7"/>
    <w:rsid w:val="001E3967"/>
    <w:rsid w:val="001F4C44"/>
    <w:rsid w:val="001F5642"/>
    <w:rsid w:val="001F7F40"/>
    <w:rsid w:val="002002AA"/>
    <w:rsid w:val="002051BB"/>
    <w:rsid w:val="002054F9"/>
    <w:rsid w:val="00206774"/>
    <w:rsid w:val="00211749"/>
    <w:rsid w:val="00214C62"/>
    <w:rsid w:val="00217A37"/>
    <w:rsid w:val="002204BB"/>
    <w:rsid w:val="0022433C"/>
    <w:rsid w:val="00231F2E"/>
    <w:rsid w:val="00254B12"/>
    <w:rsid w:val="002610DB"/>
    <w:rsid w:val="002615A3"/>
    <w:rsid w:val="002623EF"/>
    <w:rsid w:val="00262CF3"/>
    <w:rsid w:val="00264BEB"/>
    <w:rsid w:val="00271DFC"/>
    <w:rsid w:val="002750D0"/>
    <w:rsid w:val="00275D1A"/>
    <w:rsid w:val="00282E87"/>
    <w:rsid w:val="002832D1"/>
    <w:rsid w:val="002864CC"/>
    <w:rsid w:val="00287316"/>
    <w:rsid w:val="00296DAD"/>
    <w:rsid w:val="002A1213"/>
    <w:rsid w:val="002A532E"/>
    <w:rsid w:val="002A5707"/>
    <w:rsid w:val="002B491B"/>
    <w:rsid w:val="002B5E39"/>
    <w:rsid w:val="002B796A"/>
    <w:rsid w:val="002C285E"/>
    <w:rsid w:val="002E0319"/>
    <w:rsid w:val="002E1116"/>
    <w:rsid w:val="002E2627"/>
    <w:rsid w:val="002F1CD3"/>
    <w:rsid w:val="002F1F99"/>
    <w:rsid w:val="002F4AE5"/>
    <w:rsid w:val="00303E5A"/>
    <w:rsid w:val="00304387"/>
    <w:rsid w:val="00304431"/>
    <w:rsid w:val="003054A8"/>
    <w:rsid w:val="0031017C"/>
    <w:rsid w:val="00310FBB"/>
    <w:rsid w:val="003162BA"/>
    <w:rsid w:val="00317D3E"/>
    <w:rsid w:val="00321E72"/>
    <w:rsid w:val="0032212B"/>
    <w:rsid w:val="00322C49"/>
    <w:rsid w:val="00324F8D"/>
    <w:rsid w:val="00332DA0"/>
    <w:rsid w:val="00333D5D"/>
    <w:rsid w:val="00334207"/>
    <w:rsid w:val="003349FF"/>
    <w:rsid w:val="00337FB7"/>
    <w:rsid w:val="00341F0E"/>
    <w:rsid w:val="00347597"/>
    <w:rsid w:val="0034796E"/>
    <w:rsid w:val="003514E5"/>
    <w:rsid w:val="003515BF"/>
    <w:rsid w:val="00351F37"/>
    <w:rsid w:val="00355625"/>
    <w:rsid w:val="00363F6B"/>
    <w:rsid w:val="0037052E"/>
    <w:rsid w:val="00370D7D"/>
    <w:rsid w:val="0037178F"/>
    <w:rsid w:val="003722AD"/>
    <w:rsid w:val="00372B8E"/>
    <w:rsid w:val="00375D01"/>
    <w:rsid w:val="00377F46"/>
    <w:rsid w:val="00380802"/>
    <w:rsid w:val="00381776"/>
    <w:rsid w:val="003817CF"/>
    <w:rsid w:val="00383927"/>
    <w:rsid w:val="0039130A"/>
    <w:rsid w:val="00391900"/>
    <w:rsid w:val="00393D82"/>
    <w:rsid w:val="003B709E"/>
    <w:rsid w:val="003C0265"/>
    <w:rsid w:val="003C3060"/>
    <w:rsid w:val="003C6D54"/>
    <w:rsid w:val="003D1770"/>
    <w:rsid w:val="003D3FD8"/>
    <w:rsid w:val="003E01D3"/>
    <w:rsid w:val="003E2F78"/>
    <w:rsid w:val="003E35B0"/>
    <w:rsid w:val="003F22A1"/>
    <w:rsid w:val="0040016D"/>
    <w:rsid w:val="00401957"/>
    <w:rsid w:val="0040614E"/>
    <w:rsid w:val="00407E27"/>
    <w:rsid w:val="00420F4C"/>
    <w:rsid w:val="00424A66"/>
    <w:rsid w:val="00430AC5"/>
    <w:rsid w:val="0043386D"/>
    <w:rsid w:val="00437766"/>
    <w:rsid w:val="00442955"/>
    <w:rsid w:val="004451E0"/>
    <w:rsid w:val="0046129E"/>
    <w:rsid w:val="0046472C"/>
    <w:rsid w:val="00464D9B"/>
    <w:rsid w:val="00470846"/>
    <w:rsid w:val="0047573E"/>
    <w:rsid w:val="00477FF9"/>
    <w:rsid w:val="00484C62"/>
    <w:rsid w:val="0048745A"/>
    <w:rsid w:val="00491A8F"/>
    <w:rsid w:val="00492485"/>
    <w:rsid w:val="004A3AF0"/>
    <w:rsid w:val="004A636C"/>
    <w:rsid w:val="004B195C"/>
    <w:rsid w:val="004B3368"/>
    <w:rsid w:val="004B6B02"/>
    <w:rsid w:val="004C1233"/>
    <w:rsid w:val="004C228D"/>
    <w:rsid w:val="004D7C81"/>
    <w:rsid w:val="004E244A"/>
    <w:rsid w:val="004E2969"/>
    <w:rsid w:val="004E5A31"/>
    <w:rsid w:val="004E62AB"/>
    <w:rsid w:val="004F1412"/>
    <w:rsid w:val="004F3EB1"/>
    <w:rsid w:val="004F417C"/>
    <w:rsid w:val="004F4A47"/>
    <w:rsid w:val="004F671D"/>
    <w:rsid w:val="005006A5"/>
    <w:rsid w:val="00504710"/>
    <w:rsid w:val="00511597"/>
    <w:rsid w:val="00513146"/>
    <w:rsid w:val="00525738"/>
    <w:rsid w:val="00530399"/>
    <w:rsid w:val="00533DA5"/>
    <w:rsid w:val="0053610D"/>
    <w:rsid w:val="00540E7B"/>
    <w:rsid w:val="0054598E"/>
    <w:rsid w:val="00545DAE"/>
    <w:rsid w:val="005478C8"/>
    <w:rsid w:val="005516BB"/>
    <w:rsid w:val="00553137"/>
    <w:rsid w:val="00562143"/>
    <w:rsid w:val="0056270A"/>
    <w:rsid w:val="00565801"/>
    <w:rsid w:val="00567AE0"/>
    <w:rsid w:val="00573122"/>
    <w:rsid w:val="005742FD"/>
    <w:rsid w:val="00575F58"/>
    <w:rsid w:val="00580DF7"/>
    <w:rsid w:val="00583B19"/>
    <w:rsid w:val="00590E8B"/>
    <w:rsid w:val="00591791"/>
    <w:rsid w:val="00593C08"/>
    <w:rsid w:val="00595261"/>
    <w:rsid w:val="005974EC"/>
    <w:rsid w:val="005B27C1"/>
    <w:rsid w:val="005B2906"/>
    <w:rsid w:val="005B55AE"/>
    <w:rsid w:val="005B7CFA"/>
    <w:rsid w:val="005C0D8E"/>
    <w:rsid w:val="005C2144"/>
    <w:rsid w:val="005C5BB3"/>
    <w:rsid w:val="005C739D"/>
    <w:rsid w:val="005D5B00"/>
    <w:rsid w:val="005E4F49"/>
    <w:rsid w:val="006011B9"/>
    <w:rsid w:val="00602602"/>
    <w:rsid w:val="0060565E"/>
    <w:rsid w:val="00606791"/>
    <w:rsid w:val="00611206"/>
    <w:rsid w:val="00615E67"/>
    <w:rsid w:val="00620ED0"/>
    <w:rsid w:val="006259E6"/>
    <w:rsid w:val="00626988"/>
    <w:rsid w:val="00626E69"/>
    <w:rsid w:val="0063079F"/>
    <w:rsid w:val="00635597"/>
    <w:rsid w:val="006471B0"/>
    <w:rsid w:val="00650C76"/>
    <w:rsid w:val="006516DE"/>
    <w:rsid w:val="00657C0D"/>
    <w:rsid w:val="0066531A"/>
    <w:rsid w:val="00672A34"/>
    <w:rsid w:val="00681806"/>
    <w:rsid w:val="0068787B"/>
    <w:rsid w:val="00693385"/>
    <w:rsid w:val="006954DC"/>
    <w:rsid w:val="00695BDD"/>
    <w:rsid w:val="006A3A29"/>
    <w:rsid w:val="006A6871"/>
    <w:rsid w:val="006B63A4"/>
    <w:rsid w:val="006B64B5"/>
    <w:rsid w:val="006C3F16"/>
    <w:rsid w:val="006D0507"/>
    <w:rsid w:val="006D3275"/>
    <w:rsid w:val="006D7CAA"/>
    <w:rsid w:val="006E01A5"/>
    <w:rsid w:val="006E1040"/>
    <w:rsid w:val="006E2F7E"/>
    <w:rsid w:val="006E56DE"/>
    <w:rsid w:val="006F782E"/>
    <w:rsid w:val="00720D7B"/>
    <w:rsid w:val="007210BE"/>
    <w:rsid w:val="00721B60"/>
    <w:rsid w:val="0072259A"/>
    <w:rsid w:val="0072460F"/>
    <w:rsid w:val="00725940"/>
    <w:rsid w:val="0073312A"/>
    <w:rsid w:val="00742783"/>
    <w:rsid w:val="00750054"/>
    <w:rsid w:val="00754907"/>
    <w:rsid w:val="00763154"/>
    <w:rsid w:val="0076366E"/>
    <w:rsid w:val="00764AD8"/>
    <w:rsid w:val="00766426"/>
    <w:rsid w:val="00775C77"/>
    <w:rsid w:val="007848E8"/>
    <w:rsid w:val="00785AD3"/>
    <w:rsid w:val="00787E77"/>
    <w:rsid w:val="00792A12"/>
    <w:rsid w:val="00793BCD"/>
    <w:rsid w:val="00796122"/>
    <w:rsid w:val="00797C12"/>
    <w:rsid w:val="007A1C6F"/>
    <w:rsid w:val="007A4404"/>
    <w:rsid w:val="007A4DF3"/>
    <w:rsid w:val="007B2534"/>
    <w:rsid w:val="007B3262"/>
    <w:rsid w:val="007B3787"/>
    <w:rsid w:val="007B76E4"/>
    <w:rsid w:val="007C35BC"/>
    <w:rsid w:val="007C3FCA"/>
    <w:rsid w:val="007E3761"/>
    <w:rsid w:val="007F073C"/>
    <w:rsid w:val="007F778A"/>
    <w:rsid w:val="007F7857"/>
    <w:rsid w:val="0080434A"/>
    <w:rsid w:val="00804DCD"/>
    <w:rsid w:val="00817531"/>
    <w:rsid w:val="00821792"/>
    <w:rsid w:val="00823196"/>
    <w:rsid w:val="0083113C"/>
    <w:rsid w:val="0084388C"/>
    <w:rsid w:val="00852374"/>
    <w:rsid w:val="008571A3"/>
    <w:rsid w:val="00857A31"/>
    <w:rsid w:val="00860C3B"/>
    <w:rsid w:val="00860E8D"/>
    <w:rsid w:val="008630E0"/>
    <w:rsid w:val="00863525"/>
    <w:rsid w:val="008746C7"/>
    <w:rsid w:val="00876676"/>
    <w:rsid w:val="008771DE"/>
    <w:rsid w:val="008818A6"/>
    <w:rsid w:val="00881EE2"/>
    <w:rsid w:val="008834A8"/>
    <w:rsid w:val="008B06C9"/>
    <w:rsid w:val="008B3C7C"/>
    <w:rsid w:val="008B66A5"/>
    <w:rsid w:val="008B6F03"/>
    <w:rsid w:val="008C1800"/>
    <w:rsid w:val="008C2CF4"/>
    <w:rsid w:val="008C2E61"/>
    <w:rsid w:val="008C3158"/>
    <w:rsid w:val="008D4304"/>
    <w:rsid w:val="008E306B"/>
    <w:rsid w:val="008E348A"/>
    <w:rsid w:val="008E379D"/>
    <w:rsid w:val="008E38DC"/>
    <w:rsid w:val="008E71D4"/>
    <w:rsid w:val="008F0857"/>
    <w:rsid w:val="008F10A6"/>
    <w:rsid w:val="008F2CCF"/>
    <w:rsid w:val="008F3DF6"/>
    <w:rsid w:val="00905D62"/>
    <w:rsid w:val="009067B3"/>
    <w:rsid w:val="00932077"/>
    <w:rsid w:val="00933A22"/>
    <w:rsid w:val="009342D8"/>
    <w:rsid w:val="00943594"/>
    <w:rsid w:val="009604DA"/>
    <w:rsid w:val="00961C1D"/>
    <w:rsid w:val="00965522"/>
    <w:rsid w:val="00982EFD"/>
    <w:rsid w:val="00991829"/>
    <w:rsid w:val="009959AA"/>
    <w:rsid w:val="00995A58"/>
    <w:rsid w:val="009A2F26"/>
    <w:rsid w:val="009A331C"/>
    <w:rsid w:val="009A46F7"/>
    <w:rsid w:val="009A63CB"/>
    <w:rsid w:val="009B04AC"/>
    <w:rsid w:val="009B3746"/>
    <w:rsid w:val="009B3F1D"/>
    <w:rsid w:val="009C0EFA"/>
    <w:rsid w:val="009C3570"/>
    <w:rsid w:val="009C3C12"/>
    <w:rsid w:val="009C3CA7"/>
    <w:rsid w:val="009C7C16"/>
    <w:rsid w:val="009C7D60"/>
    <w:rsid w:val="009D2CD6"/>
    <w:rsid w:val="009D2F4B"/>
    <w:rsid w:val="009D6B87"/>
    <w:rsid w:val="009D6DCE"/>
    <w:rsid w:val="009E25DD"/>
    <w:rsid w:val="009F74DF"/>
    <w:rsid w:val="00A00264"/>
    <w:rsid w:val="00A01817"/>
    <w:rsid w:val="00A026C2"/>
    <w:rsid w:val="00A037C3"/>
    <w:rsid w:val="00A12965"/>
    <w:rsid w:val="00A149E4"/>
    <w:rsid w:val="00A16B46"/>
    <w:rsid w:val="00A17509"/>
    <w:rsid w:val="00A17CC5"/>
    <w:rsid w:val="00A217E5"/>
    <w:rsid w:val="00A4352B"/>
    <w:rsid w:val="00A44537"/>
    <w:rsid w:val="00A466E1"/>
    <w:rsid w:val="00A56AD6"/>
    <w:rsid w:val="00A60A93"/>
    <w:rsid w:val="00A61249"/>
    <w:rsid w:val="00A64E01"/>
    <w:rsid w:val="00A67B64"/>
    <w:rsid w:val="00A71D3C"/>
    <w:rsid w:val="00A80844"/>
    <w:rsid w:val="00A8191F"/>
    <w:rsid w:val="00A82FD9"/>
    <w:rsid w:val="00A9375D"/>
    <w:rsid w:val="00A97691"/>
    <w:rsid w:val="00AA0EF3"/>
    <w:rsid w:val="00AA13B6"/>
    <w:rsid w:val="00AA1850"/>
    <w:rsid w:val="00AA2360"/>
    <w:rsid w:val="00AA3479"/>
    <w:rsid w:val="00AA4294"/>
    <w:rsid w:val="00AA5F7C"/>
    <w:rsid w:val="00AB22B6"/>
    <w:rsid w:val="00AB26C9"/>
    <w:rsid w:val="00AB2E91"/>
    <w:rsid w:val="00AB3903"/>
    <w:rsid w:val="00AC28AB"/>
    <w:rsid w:val="00AD1EAB"/>
    <w:rsid w:val="00AD3DAB"/>
    <w:rsid w:val="00AD4EB3"/>
    <w:rsid w:val="00AD5346"/>
    <w:rsid w:val="00AD57D5"/>
    <w:rsid w:val="00AE11A0"/>
    <w:rsid w:val="00AE2094"/>
    <w:rsid w:val="00AF5C9C"/>
    <w:rsid w:val="00B00DDD"/>
    <w:rsid w:val="00B01954"/>
    <w:rsid w:val="00B01FBB"/>
    <w:rsid w:val="00B14D3D"/>
    <w:rsid w:val="00B20C41"/>
    <w:rsid w:val="00B23F85"/>
    <w:rsid w:val="00B3347E"/>
    <w:rsid w:val="00B34680"/>
    <w:rsid w:val="00B37D8D"/>
    <w:rsid w:val="00B41BE5"/>
    <w:rsid w:val="00B42AEA"/>
    <w:rsid w:val="00B45348"/>
    <w:rsid w:val="00B46E94"/>
    <w:rsid w:val="00B5178F"/>
    <w:rsid w:val="00B556FE"/>
    <w:rsid w:val="00B5589C"/>
    <w:rsid w:val="00B563B0"/>
    <w:rsid w:val="00B968CA"/>
    <w:rsid w:val="00B96941"/>
    <w:rsid w:val="00BA79CF"/>
    <w:rsid w:val="00BB478D"/>
    <w:rsid w:val="00BC69E2"/>
    <w:rsid w:val="00BC75B7"/>
    <w:rsid w:val="00BD730A"/>
    <w:rsid w:val="00BE1AEB"/>
    <w:rsid w:val="00BE2BD9"/>
    <w:rsid w:val="00BE6982"/>
    <w:rsid w:val="00BF0443"/>
    <w:rsid w:val="00BF372E"/>
    <w:rsid w:val="00BF3DDA"/>
    <w:rsid w:val="00BF6699"/>
    <w:rsid w:val="00C00A06"/>
    <w:rsid w:val="00C12707"/>
    <w:rsid w:val="00C13616"/>
    <w:rsid w:val="00C13BFC"/>
    <w:rsid w:val="00C13F07"/>
    <w:rsid w:val="00C1609A"/>
    <w:rsid w:val="00C17871"/>
    <w:rsid w:val="00C20A41"/>
    <w:rsid w:val="00C25C49"/>
    <w:rsid w:val="00C25C51"/>
    <w:rsid w:val="00C3116C"/>
    <w:rsid w:val="00C34E52"/>
    <w:rsid w:val="00C40A77"/>
    <w:rsid w:val="00C446FC"/>
    <w:rsid w:val="00C51456"/>
    <w:rsid w:val="00C53335"/>
    <w:rsid w:val="00C53950"/>
    <w:rsid w:val="00C54309"/>
    <w:rsid w:val="00C548A8"/>
    <w:rsid w:val="00C56F49"/>
    <w:rsid w:val="00C61A9E"/>
    <w:rsid w:val="00C63357"/>
    <w:rsid w:val="00C6668E"/>
    <w:rsid w:val="00C738D4"/>
    <w:rsid w:val="00C7463B"/>
    <w:rsid w:val="00C85B92"/>
    <w:rsid w:val="00CA1533"/>
    <w:rsid w:val="00CB1110"/>
    <w:rsid w:val="00CC215F"/>
    <w:rsid w:val="00CC64E7"/>
    <w:rsid w:val="00CD0A95"/>
    <w:rsid w:val="00CD0F68"/>
    <w:rsid w:val="00CD4DDA"/>
    <w:rsid w:val="00CE2898"/>
    <w:rsid w:val="00CE36E6"/>
    <w:rsid w:val="00CE3748"/>
    <w:rsid w:val="00CE4C4C"/>
    <w:rsid w:val="00CE6CEE"/>
    <w:rsid w:val="00CE7C38"/>
    <w:rsid w:val="00CF4E7F"/>
    <w:rsid w:val="00CF569C"/>
    <w:rsid w:val="00D01091"/>
    <w:rsid w:val="00D012E4"/>
    <w:rsid w:val="00D013ED"/>
    <w:rsid w:val="00D0353B"/>
    <w:rsid w:val="00D042FE"/>
    <w:rsid w:val="00D0505C"/>
    <w:rsid w:val="00D060F0"/>
    <w:rsid w:val="00D149DA"/>
    <w:rsid w:val="00D2193A"/>
    <w:rsid w:val="00D2255A"/>
    <w:rsid w:val="00D23531"/>
    <w:rsid w:val="00D236FB"/>
    <w:rsid w:val="00D27900"/>
    <w:rsid w:val="00D312E6"/>
    <w:rsid w:val="00D40896"/>
    <w:rsid w:val="00D43A09"/>
    <w:rsid w:val="00D44DE1"/>
    <w:rsid w:val="00D46977"/>
    <w:rsid w:val="00D57895"/>
    <w:rsid w:val="00D578DD"/>
    <w:rsid w:val="00D70905"/>
    <w:rsid w:val="00D70B42"/>
    <w:rsid w:val="00D7502F"/>
    <w:rsid w:val="00D750B0"/>
    <w:rsid w:val="00D77929"/>
    <w:rsid w:val="00D77BB5"/>
    <w:rsid w:val="00D77CA8"/>
    <w:rsid w:val="00D77D1B"/>
    <w:rsid w:val="00D85A53"/>
    <w:rsid w:val="00D9149D"/>
    <w:rsid w:val="00D91DFB"/>
    <w:rsid w:val="00D9219D"/>
    <w:rsid w:val="00D9511F"/>
    <w:rsid w:val="00D96A55"/>
    <w:rsid w:val="00DA1892"/>
    <w:rsid w:val="00DA3929"/>
    <w:rsid w:val="00DA4712"/>
    <w:rsid w:val="00DB0F80"/>
    <w:rsid w:val="00DB2EDB"/>
    <w:rsid w:val="00DB66B1"/>
    <w:rsid w:val="00DC1A51"/>
    <w:rsid w:val="00DC46F1"/>
    <w:rsid w:val="00DE2D9F"/>
    <w:rsid w:val="00DE55A9"/>
    <w:rsid w:val="00DE5E5F"/>
    <w:rsid w:val="00DE6571"/>
    <w:rsid w:val="00DF1C4C"/>
    <w:rsid w:val="00DF2062"/>
    <w:rsid w:val="00DF392D"/>
    <w:rsid w:val="00DF58EC"/>
    <w:rsid w:val="00E000E8"/>
    <w:rsid w:val="00E01FD6"/>
    <w:rsid w:val="00E109A2"/>
    <w:rsid w:val="00E11445"/>
    <w:rsid w:val="00E13046"/>
    <w:rsid w:val="00E150D7"/>
    <w:rsid w:val="00E23D3A"/>
    <w:rsid w:val="00E240CF"/>
    <w:rsid w:val="00E246CA"/>
    <w:rsid w:val="00E3211E"/>
    <w:rsid w:val="00E338B1"/>
    <w:rsid w:val="00E34564"/>
    <w:rsid w:val="00E36595"/>
    <w:rsid w:val="00E40324"/>
    <w:rsid w:val="00E433D5"/>
    <w:rsid w:val="00E44468"/>
    <w:rsid w:val="00E53B30"/>
    <w:rsid w:val="00E53F20"/>
    <w:rsid w:val="00E613D6"/>
    <w:rsid w:val="00E614C0"/>
    <w:rsid w:val="00E63BB4"/>
    <w:rsid w:val="00E77789"/>
    <w:rsid w:val="00E85D4C"/>
    <w:rsid w:val="00E86610"/>
    <w:rsid w:val="00E8682D"/>
    <w:rsid w:val="00E904F9"/>
    <w:rsid w:val="00E9476C"/>
    <w:rsid w:val="00E97368"/>
    <w:rsid w:val="00EA1914"/>
    <w:rsid w:val="00EA1E2F"/>
    <w:rsid w:val="00EA22ED"/>
    <w:rsid w:val="00EB3A7C"/>
    <w:rsid w:val="00EB4968"/>
    <w:rsid w:val="00EB52F9"/>
    <w:rsid w:val="00EB5F7C"/>
    <w:rsid w:val="00EC6EEB"/>
    <w:rsid w:val="00EC7287"/>
    <w:rsid w:val="00ED049B"/>
    <w:rsid w:val="00ED217D"/>
    <w:rsid w:val="00ED2801"/>
    <w:rsid w:val="00ED2ECC"/>
    <w:rsid w:val="00EE1FCF"/>
    <w:rsid w:val="00EE5F97"/>
    <w:rsid w:val="00EF5DFE"/>
    <w:rsid w:val="00EF75E2"/>
    <w:rsid w:val="00F0421F"/>
    <w:rsid w:val="00F07FF7"/>
    <w:rsid w:val="00F134C1"/>
    <w:rsid w:val="00F2633B"/>
    <w:rsid w:val="00F26A3E"/>
    <w:rsid w:val="00F2718A"/>
    <w:rsid w:val="00F313CE"/>
    <w:rsid w:val="00F32504"/>
    <w:rsid w:val="00F342BF"/>
    <w:rsid w:val="00F373FE"/>
    <w:rsid w:val="00F451B4"/>
    <w:rsid w:val="00F4785D"/>
    <w:rsid w:val="00F5100E"/>
    <w:rsid w:val="00F522FE"/>
    <w:rsid w:val="00F52B79"/>
    <w:rsid w:val="00F546C8"/>
    <w:rsid w:val="00F607BD"/>
    <w:rsid w:val="00F62EB3"/>
    <w:rsid w:val="00F64673"/>
    <w:rsid w:val="00F72357"/>
    <w:rsid w:val="00F73A01"/>
    <w:rsid w:val="00F74BEC"/>
    <w:rsid w:val="00F82359"/>
    <w:rsid w:val="00F86701"/>
    <w:rsid w:val="00F90048"/>
    <w:rsid w:val="00F9254D"/>
    <w:rsid w:val="00F959D0"/>
    <w:rsid w:val="00FA2771"/>
    <w:rsid w:val="00FA52B7"/>
    <w:rsid w:val="00FA667B"/>
    <w:rsid w:val="00FB4AF1"/>
    <w:rsid w:val="00FB5AA2"/>
    <w:rsid w:val="00FB649D"/>
    <w:rsid w:val="00FC000A"/>
    <w:rsid w:val="00FC2206"/>
    <w:rsid w:val="00FC2252"/>
    <w:rsid w:val="00FC385B"/>
    <w:rsid w:val="00FC4950"/>
    <w:rsid w:val="00FD1DC3"/>
    <w:rsid w:val="00FE1588"/>
    <w:rsid w:val="00FF1416"/>
    <w:rsid w:val="00FF5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09F6735"/>
  <w15:docId w15:val="{8258A718-B2EF-4B05-BF57-1227423FA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F671D"/>
    <w:pPr>
      <w:widowControl w:val="0"/>
    </w:pPr>
    <w:rPr>
      <w:kern w:val="2"/>
      <w:sz w:val="24"/>
      <w:szCs w:val="24"/>
    </w:rPr>
  </w:style>
  <w:style w:type="paragraph" w:styleId="2">
    <w:name w:val="heading 2"/>
    <w:basedOn w:val="a0"/>
    <w:next w:val="a0"/>
    <w:link w:val="20"/>
    <w:qFormat/>
    <w:rsid w:val="00785AD3"/>
    <w:pPr>
      <w:keepNext/>
      <w:tabs>
        <w:tab w:val="left" w:pos="360"/>
      </w:tabs>
      <w:spacing w:line="240" w:lineRule="exact"/>
      <w:ind w:leftChars="100" w:left="240" w:firstLineChars="54" w:firstLine="130"/>
      <w:outlineLvl w:val="1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9C357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>
    <w:name w:val="page number"/>
    <w:basedOn w:val="a1"/>
    <w:rsid w:val="009C3570"/>
  </w:style>
  <w:style w:type="paragraph" w:styleId="a6">
    <w:name w:val="header"/>
    <w:basedOn w:val="a0"/>
    <w:link w:val="a7"/>
    <w:uiPriority w:val="99"/>
    <w:rsid w:val="009C357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Hyperlink"/>
    <w:rsid w:val="00F2718A"/>
    <w:rPr>
      <w:color w:val="0000FF"/>
      <w:u w:val="single"/>
    </w:rPr>
  </w:style>
  <w:style w:type="paragraph" w:styleId="a9">
    <w:name w:val="Body Text"/>
    <w:basedOn w:val="a0"/>
    <w:link w:val="aa"/>
    <w:rsid w:val="000C131B"/>
    <w:pPr>
      <w:spacing w:line="220" w:lineRule="exact"/>
    </w:pPr>
    <w:rPr>
      <w:i/>
      <w:iCs/>
    </w:rPr>
  </w:style>
  <w:style w:type="character" w:customStyle="1" w:styleId="aa">
    <w:name w:val="本文 字元"/>
    <w:link w:val="a9"/>
    <w:rsid w:val="000C131B"/>
    <w:rPr>
      <w:i/>
      <w:iCs/>
      <w:kern w:val="2"/>
      <w:sz w:val="24"/>
      <w:szCs w:val="24"/>
    </w:rPr>
  </w:style>
  <w:style w:type="paragraph" w:styleId="21">
    <w:name w:val="Body Text 2"/>
    <w:basedOn w:val="a0"/>
    <w:link w:val="22"/>
    <w:rsid w:val="000C131B"/>
    <w:pPr>
      <w:tabs>
        <w:tab w:val="left" w:pos="360"/>
      </w:tabs>
      <w:spacing w:line="220" w:lineRule="exact"/>
    </w:pPr>
    <w:rPr>
      <w:sz w:val="22"/>
    </w:rPr>
  </w:style>
  <w:style w:type="character" w:customStyle="1" w:styleId="22">
    <w:name w:val="本文 2 字元"/>
    <w:link w:val="21"/>
    <w:rsid w:val="000C131B"/>
    <w:rPr>
      <w:kern w:val="2"/>
      <w:sz w:val="22"/>
      <w:szCs w:val="24"/>
    </w:rPr>
  </w:style>
  <w:style w:type="paragraph" w:customStyle="1" w:styleId="1">
    <w:name w:val="標號1"/>
    <w:basedOn w:val="a0"/>
    <w:next w:val="a0"/>
    <w:rsid w:val="007210BE"/>
    <w:pPr>
      <w:widowControl/>
      <w:suppressAutoHyphens/>
      <w:spacing w:before="360" w:after="240"/>
      <w:jc w:val="center"/>
    </w:pPr>
    <w:rPr>
      <w:b/>
      <w:kern w:val="0"/>
      <w:sz w:val="36"/>
      <w:lang w:eastAsia="ar-SA"/>
    </w:rPr>
  </w:style>
  <w:style w:type="character" w:styleId="ab">
    <w:name w:val="Emphasis"/>
    <w:uiPriority w:val="20"/>
    <w:qFormat/>
    <w:rsid w:val="0046129E"/>
    <w:rPr>
      <w:i/>
      <w:iCs/>
    </w:rPr>
  </w:style>
  <w:style w:type="paragraph" w:styleId="ac">
    <w:name w:val="Balloon Text"/>
    <w:basedOn w:val="a0"/>
    <w:semiHidden/>
    <w:rsid w:val="0000405C"/>
    <w:rPr>
      <w:rFonts w:ascii="Arial" w:hAnsi="Arial"/>
      <w:sz w:val="18"/>
      <w:szCs w:val="18"/>
    </w:rPr>
  </w:style>
  <w:style w:type="table" w:styleId="ad">
    <w:name w:val="Table Grid"/>
    <w:basedOn w:val="a2"/>
    <w:uiPriority w:val="59"/>
    <w:rsid w:val="001A00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頁首 字元"/>
    <w:link w:val="a6"/>
    <w:uiPriority w:val="99"/>
    <w:rsid w:val="00332DA0"/>
    <w:rPr>
      <w:kern w:val="2"/>
    </w:rPr>
  </w:style>
  <w:style w:type="character" w:customStyle="1" w:styleId="20">
    <w:name w:val="標題 2 字元"/>
    <w:link w:val="2"/>
    <w:rsid w:val="00785AD3"/>
    <w:rPr>
      <w:b/>
      <w:bCs/>
      <w:kern w:val="2"/>
      <w:sz w:val="24"/>
      <w:szCs w:val="24"/>
    </w:rPr>
  </w:style>
  <w:style w:type="paragraph" w:styleId="ae">
    <w:name w:val="Body Text Indent"/>
    <w:basedOn w:val="a0"/>
    <w:link w:val="af"/>
    <w:unhideWhenUsed/>
    <w:rsid w:val="008B06C9"/>
    <w:pPr>
      <w:spacing w:after="120"/>
      <w:ind w:leftChars="200" w:left="480"/>
    </w:pPr>
  </w:style>
  <w:style w:type="character" w:customStyle="1" w:styleId="af">
    <w:name w:val="本文縮排 字元"/>
    <w:basedOn w:val="a1"/>
    <w:link w:val="ae"/>
    <w:rsid w:val="008B06C9"/>
    <w:rPr>
      <w:kern w:val="2"/>
      <w:sz w:val="24"/>
      <w:szCs w:val="24"/>
    </w:rPr>
  </w:style>
  <w:style w:type="paragraph" w:styleId="af0">
    <w:name w:val="List Paragraph"/>
    <w:basedOn w:val="a0"/>
    <w:uiPriority w:val="34"/>
    <w:qFormat/>
    <w:rsid w:val="008B06C9"/>
    <w:pPr>
      <w:ind w:leftChars="200" w:left="480"/>
    </w:pPr>
    <w:rPr>
      <w:rFonts w:eastAsia="細明體"/>
      <w:sz w:val="22"/>
    </w:rPr>
  </w:style>
  <w:style w:type="paragraph" w:customStyle="1" w:styleId="10">
    <w:name w:val="1.兩均分"/>
    <w:basedOn w:val="a0"/>
    <w:rsid w:val="008B06C9"/>
    <w:pPr>
      <w:widowControl/>
      <w:tabs>
        <w:tab w:val="decimal" w:pos="1037"/>
        <w:tab w:val="left" w:pos="4758"/>
      </w:tabs>
      <w:spacing w:afterLines="30"/>
      <w:ind w:left="1222" w:hangingChars="500" w:hanging="1222"/>
    </w:pPr>
    <w:rPr>
      <w:color w:val="000000"/>
    </w:rPr>
  </w:style>
  <w:style w:type="paragraph" w:styleId="af1">
    <w:name w:val="Plain Text"/>
    <w:basedOn w:val="a0"/>
    <w:link w:val="af2"/>
    <w:rsid w:val="006A3A29"/>
    <w:rPr>
      <w:rFonts w:ascii="細明體" w:eastAsia="細明體" w:hAnsi="Courier New" w:cs="Courier New"/>
    </w:rPr>
  </w:style>
  <w:style w:type="character" w:customStyle="1" w:styleId="af2">
    <w:name w:val="純文字 字元"/>
    <w:basedOn w:val="a1"/>
    <w:link w:val="af1"/>
    <w:rsid w:val="006A3A29"/>
    <w:rPr>
      <w:rFonts w:ascii="細明體" w:eastAsia="細明體" w:hAnsi="Courier New" w:cs="Courier New"/>
      <w:kern w:val="2"/>
      <w:sz w:val="24"/>
      <w:szCs w:val="24"/>
    </w:rPr>
  </w:style>
  <w:style w:type="paragraph" w:customStyle="1" w:styleId="a">
    <w:name w:val="選擇題"/>
    <w:basedOn w:val="af1"/>
    <w:rsid w:val="006A3A29"/>
    <w:pPr>
      <w:numPr>
        <w:numId w:val="27"/>
      </w:numPr>
      <w:tabs>
        <w:tab w:val="left" w:pos="1458"/>
        <w:tab w:val="left" w:pos="2916"/>
        <w:tab w:val="left" w:pos="4860"/>
        <w:tab w:val="left" w:pos="6804"/>
      </w:tabs>
      <w:spacing w:line="264" w:lineRule="auto"/>
    </w:pPr>
    <w:rPr>
      <w:rFonts w:ascii="Times New Roman" w:hAnsi="Times New Roman" w:cs="Times New Roman"/>
    </w:rPr>
  </w:style>
  <w:style w:type="paragraph" w:customStyle="1" w:styleId="Normal9">
    <w:name w:val="Normal_9"/>
    <w:qFormat/>
    <w:rsid w:val="00E86610"/>
    <w:rPr>
      <w:rFonts w:eastAsia="細明體"/>
      <w:sz w:val="24"/>
      <w:szCs w:val="24"/>
    </w:rPr>
  </w:style>
  <w:style w:type="paragraph" w:customStyle="1" w:styleId="Normal10">
    <w:name w:val="Normal_10"/>
    <w:qFormat/>
    <w:rsid w:val="00E86610"/>
    <w:rPr>
      <w:rFonts w:eastAsia="細明體"/>
      <w:sz w:val="24"/>
      <w:szCs w:val="24"/>
    </w:rPr>
  </w:style>
  <w:style w:type="paragraph" w:customStyle="1" w:styleId="Normal11">
    <w:name w:val="Normal_11"/>
    <w:qFormat/>
    <w:rsid w:val="00E86610"/>
    <w:rPr>
      <w:rFonts w:eastAsia="細明體"/>
      <w:sz w:val="24"/>
      <w:szCs w:val="24"/>
    </w:rPr>
  </w:style>
  <w:style w:type="paragraph" w:customStyle="1" w:styleId="Normal12">
    <w:name w:val="Normal_12"/>
    <w:qFormat/>
    <w:rsid w:val="00E86610"/>
    <w:rPr>
      <w:rFonts w:eastAsia="細明體"/>
      <w:sz w:val="24"/>
      <w:szCs w:val="24"/>
    </w:rPr>
  </w:style>
  <w:style w:type="paragraph" w:customStyle="1" w:styleId="Normal13">
    <w:name w:val="Normal_13"/>
    <w:qFormat/>
    <w:rsid w:val="00E86610"/>
    <w:rPr>
      <w:rFonts w:eastAsia="細明體"/>
      <w:sz w:val="24"/>
      <w:szCs w:val="24"/>
    </w:rPr>
  </w:style>
  <w:style w:type="paragraph" w:customStyle="1" w:styleId="Normal14">
    <w:name w:val="Normal_14"/>
    <w:qFormat/>
    <w:rsid w:val="00E86610"/>
    <w:rPr>
      <w:rFonts w:eastAsia="細明體"/>
      <w:sz w:val="24"/>
      <w:szCs w:val="24"/>
    </w:rPr>
  </w:style>
  <w:style w:type="paragraph" w:customStyle="1" w:styleId="Normal15">
    <w:name w:val="Normal_15"/>
    <w:qFormat/>
    <w:rsid w:val="00E86610"/>
    <w:rPr>
      <w:rFonts w:eastAsia="細明體"/>
      <w:sz w:val="24"/>
      <w:szCs w:val="24"/>
    </w:rPr>
  </w:style>
  <w:style w:type="paragraph" w:customStyle="1" w:styleId="Normal17">
    <w:name w:val="Normal_17"/>
    <w:qFormat/>
    <w:rsid w:val="00E86610"/>
    <w:rPr>
      <w:rFonts w:eastAsia="細明體"/>
      <w:sz w:val="24"/>
      <w:szCs w:val="24"/>
    </w:rPr>
  </w:style>
  <w:style w:type="paragraph" w:customStyle="1" w:styleId="Normal20">
    <w:name w:val="Normal_20"/>
    <w:qFormat/>
    <w:rsid w:val="00E86610"/>
    <w:rPr>
      <w:rFonts w:eastAsia="細明體"/>
      <w:sz w:val="24"/>
      <w:szCs w:val="24"/>
    </w:rPr>
  </w:style>
  <w:style w:type="paragraph" w:customStyle="1" w:styleId="Normal22">
    <w:name w:val="Normal_22"/>
    <w:qFormat/>
    <w:rsid w:val="00E86610"/>
    <w:rPr>
      <w:rFonts w:eastAsia="細明體"/>
      <w:sz w:val="24"/>
      <w:szCs w:val="24"/>
    </w:rPr>
  </w:style>
  <w:style w:type="paragraph" w:customStyle="1" w:styleId="Normal23">
    <w:name w:val="Normal_23"/>
    <w:qFormat/>
    <w:rsid w:val="00E86610"/>
    <w:rPr>
      <w:rFonts w:eastAsia="細明體"/>
      <w:sz w:val="24"/>
      <w:szCs w:val="24"/>
    </w:rPr>
  </w:style>
  <w:style w:type="paragraph" w:customStyle="1" w:styleId="Normal24">
    <w:name w:val="Normal_24"/>
    <w:qFormat/>
    <w:rsid w:val="00E86610"/>
    <w:rPr>
      <w:rFonts w:eastAsia="細明體"/>
      <w:sz w:val="24"/>
      <w:szCs w:val="24"/>
    </w:rPr>
  </w:style>
  <w:style w:type="paragraph" w:customStyle="1" w:styleId="Normal27">
    <w:name w:val="Normal_27"/>
    <w:qFormat/>
    <w:rsid w:val="00E86610"/>
    <w:rPr>
      <w:rFonts w:eastAsia="細明體"/>
      <w:sz w:val="24"/>
      <w:szCs w:val="24"/>
    </w:rPr>
  </w:style>
  <w:style w:type="paragraph" w:customStyle="1" w:styleId="Normal28">
    <w:name w:val="Normal_28"/>
    <w:qFormat/>
    <w:rsid w:val="00E86610"/>
    <w:rPr>
      <w:rFonts w:eastAsia="細明體"/>
      <w:sz w:val="24"/>
      <w:szCs w:val="24"/>
    </w:rPr>
  </w:style>
  <w:style w:type="paragraph" w:customStyle="1" w:styleId="Normal31">
    <w:name w:val="Normal_31"/>
    <w:qFormat/>
    <w:rsid w:val="00E86610"/>
    <w:rPr>
      <w:rFonts w:eastAsia="細明體"/>
      <w:sz w:val="24"/>
      <w:szCs w:val="24"/>
    </w:rPr>
  </w:style>
  <w:style w:type="paragraph" w:customStyle="1" w:styleId="Normal40">
    <w:name w:val="Normal_40"/>
    <w:qFormat/>
    <w:rsid w:val="008834A8"/>
    <w:rPr>
      <w:rFonts w:eastAsia="細明體"/>
      <w:sz w:val="24"/>
      <w:szCs w:val="24"/>
    </w:rPr>
  </w:style>
  <w:style w:type="paragraph" w:customStyle="1" w:styleId="Normal42">
    <w:name w:val="Normal_42"/>
    <w:qFormat/>
    <w:rsid w:val="008834A8"/>
    <w:rPr>
      <w:rFonts w:eastAsia="細明體"/>
      <w:sz w:val="24"/>
      <w:szCs w:val="24"/>
    </w:rPr>
  </w:style>
  <w:style w:type="paragraph" w:customStyle="1" w:styleId="Normal52">
    <w:name w:val="Normal_52"/>
    <w:qFormat/>
    <w:rsid w:val="002B5E39"/>
    <w:rPr>
      <w:rFonts w:eastAsia="細明體"/>
      <w:sz w:val="24"/>
      <w:szCs w:val="24"/>
    </w:rPr>
  </w:style>
  <w:style w:type="paragraph" w:customStyle="1" w:styleId="Normal53">
    <w:name w:val="Normal_53"/>
    <w:qFormat/>
    <w:rsid w:val="001E3967"/>
    <w:rPr>
      <w:rFonts w:eastAsia="細明體"/>
      <w:sz w:val="24"/>
      <w:szCs w:val="24"/>
    </w:rPr>
  </w:style>
  <w:style w:type="paragraph" w:customStyle="1" w:styleId="Normal55">
    <w:name w:val="Normal_55"/>
    <w:qFormat/>
    <w:rsid w:val="001E3967"/>
    <w:rPr>
      <w:rFonts w:eastAsia="細明體"/>
      <w:sz w:val="24"/>
      <w:szCs w:val="24"/>
    </w:rPr>
  </w:style>
  <w:style w:type="paragraph" w:customStyle="1" w:styleId="Normal58">
    <w:name w:val="Normal_58"/>
    <w:qFormat/>
    <w:rsid w:val="00142299"/>
    <w:rPr>
      <w:rFonts w:eastAsia="細明體"/>
      <w:sz w:val="24"/>
      <w:szCs w:val="24"/>
    </w:rPr>
  </w:style>
  <w:style w:type="paragraph" w:customStyle="1" w:styleId="Normal62">
    <w:name w:val="Normal_62"/>
    <w:qFormat/>
    <w:rsid w:val="00142299"/>
    <w:rPr>
      <w:rFonts w:eastAsia="細明體"/>
      <w:sz w:val="24"/>
      <w:szCs w:val="24"/>
    </w:rPr>
  </w:style>
  <w:style w:type="paragraph" w:customStyle="1" w:styleId="Normal67">
    <w:name w:val="Normal_67"/>
    <w:qFormat/>
    <w:rsid w:val="004A636C"/>
    <w:rPr>
      <w:rFonts w:eastAsia="細明體"/>
      <w:sz w:val="24"/>
      <w:szCs w:val="24"/>
    </w:rPr>
  </w:style>
  <w:style w:type="paragraph" w:customStyle="1" w:styleId="Normal68">
    <w:name w:val="Normal_68"/>
    <w:qFormat/>
    <w:rsid w:val="004A636C"/>
    <w:rPr>
      <w:rFonts w:eastAsia="細明體"/>
      <w:sz w:val="24"/>
      <w:szCs w:val="24"/>
    </w:rPr>
  </w:style>
  <w:style w:type="paragraph" w:customStyle="1" w:styleId="Normal71">
    <w:name w:val="Normal_71"/>
    <w:qFormat/>
    <w:rsid w:val="004A636C"/>
    <w:rPr>
      <w:rFonts w:eastAsia="細明體"/>
      <w:sz w:val="24"/>
      <w:szCs w:val="24"/>
    </w:rPr>
  </w:style>
  <w:style w:type="paragraph" w:customStyle="1" w:styleId="Normal49">
    <w:name w:val="Normal_49"/>
    <w:qFormat/>
    <w:rsid w:val="002E1116"/>
    <w:rPr>
      <w:rFonts w:eastAsia="細明體"/>
      <w:sz w:val="24"/>
      <w:szCs w:val="24"/>
    </w:rPr>
  </w:style>
  <w:style w:type="paragraph" w:customStyle="1" w:styleId="Normal78">
    <w:name w:val="Normal_78"/>
    <w:qFormat/>
    <w:rsid w:val="00D91DFB"/>
    <w:rPr>
      <w:rFonts w:eastAsia="細明體"/>
      <w:sz w:val="24"/>
      <w:szCs w:val="24"/>
    </w:rPr>
  </w:style>
  <w:style w:type="paragraph" w:customStyle="1" w:styleId="Normal91">
    <w:name w:val="Normal_91"/>
    <w:qFormat/>
    <w:rsid w:val="00AC28AB"/>
    <w:rPr>
      <w:rFonts w:eastAsia="細明體"/>
      <w:sz w:val="24"/>
      <w:szCs w:val="24"/>
    </w:rPr>
  </w:style>
  <w:style w:type="paragraph" w:customStyle="1" w:styleId="Normal92">
    <w:name w:val="Normal_92"/>
    <w:qFormat/>
    <w:rsid w:val="004C228D"/>
    <w:rPr>
      <w:rFonts w:eastAsia="細明體"/>
      <w:sz w:val="24"/>
      <w:szCs w:val="24"/>
    </w:rPr>
  </w:style>
  <w:style w:type="paragraph" w:customStyle="1" w:styleId="Normal93">
    <w:name w:val="Normal_93"/>
    <w:qFormat/>
    <w:rsid w:val="004C228D"/>
    <w:rPr>
      <w:rFonts w:eastAsia="細明體"/>
      <w:sz w:val="24"/>
      <w:szCs w:val="24"/>
    </w:rPr>
  </w:style>
  <w:style w:type="paragraph" w:customStyle="1" w:styleId="Normal94">
    <w:name w:val="Normal_94"/>
    <w:qFormat/>
    <w:rsid w:val="004C228D"/>
    <w:rPr>
      <w:rFonts w:eastAsia="細明體"/>
      <w:sz w:val="24"/>
      <w:szCs w:val="24"/>
    </w:rPr>
  </w:style>
  <w:style w:type="paragraph" w:customStyle="1" w:styleId="Normal95">
    <w:name w:val="Normal_95"/>
    <w:qFormat/>
    <w:rsid w:val="004C228D"/>
    <w:rPr>
      <w:rFonts w:eastAsia="細明體"/>
      <w:sz w:val="24"/>
      <w:szCs w:val="24"/>
    </w:rPr>
  </w:style>
  <w:style w:type="paragraph" w:customStyle="1" w:styleId="Normal98">
    <w:name w:val="Normal_98"/>
    <w:qFormat/>
    <w:rsid w:val="004C228D"/>
    <w:rPr>
      <w:rFonts w:eastAsia="細明體"/>
      <w:sz w:val="24"/>
      <w:szCs w:val="24"/>
    </w:rPr>
  </w:style>
  <w:style w:type="paragraph" w:customStyle="1" w:styleId="11">
    <w:name w:val="1."/>
    <w:basedOn w:val="a0"/>
    <w:rsid w:val="00863525"/>
    <w:pPr>
      <w:widowControl/>
      <w:tabs>
        <w:tab w:val="decimal" w:pos="1037"/>
        <w:tab w:val="left" w:pos="3538"/>
        <w:tab w:val="left" w:pos="5856"/>
      </w:tabs>
      <w:spacing w:afterLines="30" w:after="30"/>
      <w:ind w:left="500" w:hangingChars="500" w:hanging="500"/>
    </w:pPr>
    <w:rPr>
      <w:color w:val="000000"/>
    </w:rPr>
  </w:style>
  <w:style w:type="paragraph" w:customStyle="1" w:styleId="Normal00">
    <w:name w:val="Normal_0_0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">
    <w:name w:val="Normal_0_1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4">
    <w:name w:val="Normal_0_4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5">
    <w:name w:val="Normal_0_5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7">
    <w:name w:val="Normal_0_7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9">
    <w:name w:val="Normal_0_9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1">
    <w:name w:val="Normal_0_11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2">
    <w:name w:val="Normal_0_12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6">
    <w:name w:val="Normal_0_16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7">
    <w:name w:val="Normal_0_17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8">
    <w:name w:val="Normal_0_18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21">
    <w:name w:val="Normal_0_21"/>
    <w:qFormat/>
    <w:rsid w:val="00876676"/>
    <w:rPr>
      <w:rFonts w:eastAsia="細明體"/>
      <w:color w:val="000000"/>
      <w:sz w:val="24"/>
      <w:szCs w:val="24"/>
    </w:rPr>
  </w:style>
  <w:style w:type="paragraph" w:customStyle="1" w:styleId="Normal025">
    <w:name w:val="Normal_0_25"/>
    <w:qFormat/>
    <w:rsid w:val="00876676"/>
    <w:rPr>
      <w:rFonts w:eastAsia="細明體"/>
      <w:color w:val="000000"/>
      <w:sz w:val="24"/>
      <w:szCs w:val="24"/>
    </w:rPr>
  </w:style>
  <w:style w:type="paragraph" w:customStyle="1" w:styleId="Normal026">
    <w:name w:val="Normal_0_26"/>
    <w:qFormat/>
    <w:rsid w:val="00876676"/>
    <w:rPr>
      <w:rFonts w:eastAsia="細明體"/>
      <w:color w:val="000000"/>
      <w:sz w:val="24"/>
      <w:szCs w:val="24"/>
    </w:rPr>
  </w:style>
  <w:style w:type="paragraph" w:customStyle="1" w:styleId="Normal027">
    <w:name w:val="Normal_0_27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37">
    <w:name w:val="Normal_0_37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38">
    <w:name w:val="Normal_0_38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44">
    <w:name w:val="Normal_0_44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45">
    <w:name w:val="Normal_0_45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46">
    <w:name w:val="Normal_0_46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50">
    <w:name w:val="Normal_0_50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53">
    <w:name w:val="Normal_0_53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74">
    <w:name w:val="Normal_0_74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120">
    <w:name w:val="Normal_1_20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220">
    <w:name w:val="Normal_2_20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320">
    <w:name w:val="Normal_3_20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420">
    <w:name w:val="Normal_4_20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520">
    <w:name w:val="Normal_5_20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091">
    <w:name w:val="Normal_0_91"/>
    <w:qFormat/>
    <w:rsid w:val="00943594"/>
    <w:rPr>
      <w:rFonts w:eastAsia="細明體"/>
      <w:color w:val="000000"/>
      <w:sz w:val="24"/>
      <w:szCs w:val="24"/>
    </w:rPr>
  </w:style>
  <w:style w:type="paragraph" w:customStyle="1" w:styleId="Normal094">
    <w:name w:val="Normal_0_94"/>
    <w:qFormat/>
    <w:rsid w:val="00943594"/>
    <w:rPr>
      <w:rFonts w:eastAsia="細明體"/>
      <w:color w:val="000000"/>
      <w:sz w:val="24"/>
      <w:szCs w:val="24"/>
    </w:rPr>
  </w:style>
  <w:style w:type="paragraph" w:customStyle="1" w:styleId="Normal096">
    <w:name w:val="Normal_0_96"/>
    <w:qFormat/>
    <w:rsid w:val="00943594"/>
    <w:rPr>
      <w:rFonts w:eastAsia="細明體"/>
      <w:color w:val="000000"/>
      <w:sz w:val="24"/>
      <w:szCs w:val="24"/>
    </w:rPr>
  </w:style>
  <w:style w:type="paragraph" w:customStyle="1" w:styleId="Normal019">
    <w:name w:val="Normal_0_19"/>
    <w:qFormat/>
    <w:rsid w:val="00E614C0"/>
    <w:rPr>
      <w:rFonts w:eastAsia="細明體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4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647812">
                  <w:marLeft w:val="2760"/>
                  <w:marRight w:val="50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795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476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262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4381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936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431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23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62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5597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46713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9644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42737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87995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38968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16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00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51187">
                  <w:marLeft w:val="2760"/>
                  <w:marRight w:val="50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81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426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42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54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5056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898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162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97878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71630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9951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3002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27600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99188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5930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4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748877">
                  <w:marLeft w:val="2760"/>
                  <w:marRight w:val="50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18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512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146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2238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8391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1783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2484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3969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17853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532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5713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7274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8410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66721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011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38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94">
                  <w:marLeft w:val="2760"/>
                  <w:marRight w:val="50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405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988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820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339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126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4786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4541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7011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2945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3176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3868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45170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16912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95975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5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2381">
                  <w:marLeft w:val="2760"/>
                  <w:marRight w:val="50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034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044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318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93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7992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5066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4736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67586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75525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4888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46691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6115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68861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43570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99.2%20&#39640;&#20108;&#26399;&#26411;&#32771;.do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8F7B2E4-9C9E-46B2-A782-1744582A0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99.2 高二期末考</Template>
  <TotalTime>0</TotalTime>
  <Pages>3</Pages>
  <Words>1517</Words>
  <Characters>8652</Characters>
  <Application>Microsoft Office Word</Application>
  <DocSecurity>0</DocSecurity>
  <Lines>72</Lines>
  <Paragraphs>20</Paragraphs>
  <ScaleCrop>false</ScaleCrop>
  <Company>龍騰文化</Company>
  <LinksUpToDate>false</LinksUpToDate>
  <CharactersWithSpaces>10149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國立海山高工九十九學年度下學期      期末考試題</dc:title>
  <dc:subject/>
  <dc:creator>user_3</dc:creator>
  <cp:keywords/>
  <cp:lastModifiedBy>User</cp:lastModifiedBy>
  <cp:revision>2</cp:revision>
  <cp:lastPrinted>2018-01-10T01:39:00Z</cp:lastPrinted>
  <dcterms:created xsi:type="dcterms:W3CDTF">2019-06-20T02:11:00Z</dcterms:created>
  <dcterms:modified xsi:type="dcterms:W3CDTF">2019-06-20T02:11:00Z</dcterms:modified>
</cp:coreProperties>
</file>